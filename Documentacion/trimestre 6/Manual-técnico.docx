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DACD0" w14:textId="7A2930B1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681A7FE2" wp14:editId="5381512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17CA29B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BDB84EC" w14:textId="2AEDA01D" w:rsidR="00D077E9" w:rsidRDefault="00B8645D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AAD0126" wp14:editId="7DB8E9BD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5B80ED" w14:textId="2AF2784A" w:rsidR="00D077E9" w:rsidRPr="004D2F00" w:rsidRDefault="004D2F00" w:rsidP="00D077E9">
                                  <w:pPr>
                                    <w:pStyle w:val="Title"/>
                                    <w:rPr>
                                      <w:sz w:val="64"/>
                                      <w:szCs w:val="64"/>
                                    </w:rPr>
                                  </w:pPr>
                                  <w:r w:rsidRPr="004D2F00">
                                    <w:rPr>
                                      <w:sz w:val="64"/>
                                      <w:szCs w:val="64"/>
                                    </w:rPr>
                                    <w:t>Manual T</w:t>
                                  </w:r>
                                  <w:r>
                                    <w:rPr>
                                      <w:sz w:val="64"/>
                                      <w:szCs w:val="64"/>
                                    </w:rPr>
                                    <w:t>é</w:t>
                                  </w:r>
                                  <w:r w:rsidRPr="004D2F00">
                                    <w:rPr>
                                      <w:sz w:val="64"/>
                                      <w:szCs w:val="64"/>
                                    </w:rPr>
                                    <w:t>cnico</w:t>
                                  </w:r>
                                </w:p>
                                <w:p w14:paraId="246DE714" w14:textId="7C99A65C" w:rsidR="00D077E9" w:rsidRPr="00B8645D" w:rsidRDefault="00B8645D" w:rsidP="00D077E9">
                                  <w:pPr>
                                    <w:pStyle w:val="Title"/>
                                    <w:spacing w:after="0"/>
                                    <w:rPr>
                                      <w:sz w:val="64"/>
                                      <w:szCs w:val="64"/>
                                    </w:rPr>
                                  </w:pPr>
                                  <w:proofErr w:type="spellStart"/>
                                  <w:r w:rsidRPr="00B8645D">
                                    <w:rPr>
                                      <w:sz w:val="64"/>
                                      <w:szCs w:val="64"/>
                                    </w:rPr>
                                    <w:t>INWOS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AAD012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14:paraId="6F5B80ED" w14:textId="2AF2784A" w:rsidR="00D077E9" w:rsidRPr="004D2F00" w:rsidRDefault="004D2F00" w:rsidP="00D077E9">
                            <w:pPr>
                              <w:pStyle w:val="Title"/>
                              <w:rPr>
                                <w:sz w:val="64"/>
                                <w:szCs w:val="64"/>
                              </w:rPr>
                            </w:pPr>
                            <w:r w:rsidRPr="004D2F00">
                              <w:rPr>
                                <w:sz w:val="64"/>
                                <w:szCs w:val="64"/>
                              </w:rPr>
                              <w:t>Manual T</w:t>
                            </w:r>
                            <w:r>
                              <w:rPr>
                                <w:sz w:val="64"/>
                                <w:szCs w:val="64"/>
                              </w:rPr>
                              <w:t>é</w:t>
                            </w:r>
                            <w:r w:rsidRPr="004D2F00">
                              <w:rPr>
                                <w:sz w:val="64"/>
                                <w:szCs w:val="64"/>
                              </w:rPr>
                              <w:t>cnico</w:t>
                            </w:r>
                          </w:p>
                          <w:p w14:paraId="246DE714" w14:textId="7C99A65C" w:rsidR="00D077E9" w:rsidRPr="00B8645D" w:rsidRDefault="00B8645D" w:rsidP="00D077E9">
                            <w:pPr>
                              <w:pStyle w:val="Title"/>
                              <w:spacing w:after="0"/>
                              <w:rPr>
                                <w:sz w:val="64"/>
                                <w:szCs w:val="64"/>
                              </w:rPr>
                            </w:pPr>
                            <w:proofErr w:type="spellStart"/>
                            <w:r w:rsidRPr="00B8645D">
                              <w:rPr>
                                <w:sz w:val="64"/>
                                <w:szCs w:val="64"/>
                              </w:rPr>
                              <w:t>INWOS</w:t>
                            </w:r>
                            <w:proofErr w:type="spellEnd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6F873802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E167CAA" wp14:editId="3FB987D5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35485CC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0F80EF22" w14:textId="77777777" w:rsidTr="00B8645D">
        <w:trPr>
          <w:trHeight w:val="67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576F425" w14:textId="3D66B04F" w:rsidR="00D077E9" w:rsidRDefault="00D077E9" w:rsidP="00D077E9">
            <w:pPr>
              <w:rPr>
                <w:noProof/>
              </w:rPr>
            </w:pPr>
          </w:p>
        </w:tc>
      </w:tr>
      <w:tr w:rsidR="00D077E9" w14:paraId="5001B3BE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41193D5B9DE94610B20BD9E66A777787"/>
              </w:placeholder>
              <w15:appearance w15:val="hidden"/>
            </w:sdtPr>
            <w:sdtEndPr/>
            <w:sdtContent>
              <w:p w14:paraId="6062ADF6" w14:textId="2C817E5C" w:rsidR="00D077E9" w:rsidRDefault="00B8645D" w:rsidP="00D077E9">
                <w:r w:rsidRPr="00B8645D">
                  <w:rPr>
                    <w:rStyle w:val="SubtitleChar"/>
                    <w:bCs/>
                  </w:rPr>
                  <w:t>2</w:t>
                </w:r>
                <w:r>
                  <w:rPr>
                    <w:rStyle w:val="SubtitleChar"/>
                  </w:rPr>
                  <w:t>021</w:t>
                </w:r>
              </w:p>
            </w:sdtContent>
          </w:sdt>
          <w:p w14:paraId="44B8A290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4B9CDCCE" wp14:editId="5BCFB04A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2C9D0C1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A41533D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3D220B64" w14:textId="77777777" w:rsidR="00D077E9" w:rsidRDefault="00B8645D" w:rsidP="00B8645D">
            <w:r>
              <w:t>INTEGRANTES</w:t>
            </w:r>
          </w:p>
          <w:p w14:paraId="2A0C3C5A" w14:textId="77777777" w:rsidR="00B8645D" w:rsidRPr="00B8645D" w:rsidRDefault="00B8645D" w:rsidP="00B8645D">
            <w:pPr>
              <w:pStyle w:val="ListParagraph"/>
              <w:numPr>
                <w:ilvl w:val="0"/>
                <w:numId w:val="1"/>
              </w:numPr>
            </w:pPr>
            <w:r w:rsidRPr="00B8645D">
              <w:t xml:space="preserve">Cesar David Bolivar </w:t>
            </w:r>
            <w:proofErr w:type="spellStart"/>
            <w:r w:rsidRPr="00B8645D">
              <w:t>Cuchigay</w:t>
            </w:r>
            <w:proofErr w:type="spellEnd"/>
          </w:p>
          <w:p w14:paraId="32742289" w14:textId="77777777" w:rsidR="00B8645D" w:rsidRPr="00B8645D" w:rsidRDefault="00B8645D" w:rsidP="00B8645D">
            <w:pPr>
              <w:pStyle w:val="ListParagraph"/>
              <w:numPr>
                <w:ilvl w:val="0"/>
                <w:numId w:val="1"/>
              </w:numPr>
            </w:pPr>
            <w:r w:rsidRPr="00B8645D">
              <w:t>Rafael Estiven Londoño Camacho</w:t>
            </w:r>
          </w:p>
          <w:p w14:paraId="2C5DB371" w14:textId="3400F699" w:rsidR="00B8645D" w:rsidRPr="00B8645D" w:rsidRDefault="00B8645D" w:rsidP="00B8645D">
            <w:pPr>
              <w:pStyle w:val="ListParagraph"/>
              <w:numPr>
                <w:ilvl w:val="0"/>
                <w:numId w:val="1"/>
              </w:numPr>
            </w:pPr>
            <w:proofErr w:type="spellStart"/>
            <w:r w:rsidRPr="00B8645D">
              <w:t>Jose</w:t>
            </w:r>
            <w:proofErr w:type="spellEnd"/>
            <w:r w:rsidRPr="00B8645D">
              <w:t xml:space="preserve"> </w:t>
            </w:r>
            <w:proofErr w:type="spellStart"/>
            <w:r w:rsidRPr="00B8645D">
              <w:t>Ilber</w:t>
            </w:r>
            <w:proofErr w:type="spellEnd"/>
            <w:r w:rsidRPr="00B8645D">
              <w:t xml:space="preserve"> Cardoso Guzmán</w:t>
            </w:r>
          </w:p>
          <w:p w14:paraId="21B9CF71" w14:textId="77777777" w:rsidR="00B8645D" w:rsidRPr="00B8645D" w:rsidRDefault="00B8645D" w:rsidP="00B8645D">
            <w:pPr>
              <w:pStyle w:val="ListParagraph"/>
              <w:numPr>
                <w:ilvl w:val="0"/>
                <w:numId w:val="1"/>
              </w:numPr>
            </w:pPr>
            <w:r w:rsidRPr="00B8645D">
              <w:t>Jessica Liliana Naranjo Ballesteros</w:t>
            </w:r>
          </w:p>
          <w:p w14:paraId="25913DEF" w14:textId="7057F046" w:rsidR="00B8645D" w:rsidRPr="00B8645D" w:rsidRDefault="00B8645D" w:rsidP="00B8645D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Mathyo</w:t>
            </w:r>
            <w:proofErr w:type="spellEnd"/>
            <w:r>
              <w:t xml:space="preserve"> Bedoya Roa</w:t>
            </w:r>
          </w:p>
        </w:tc>
      </w:tr>
    </w:tbl>
    <w:p w14:paraId="6C596985" w14:textId="30C77F3E" w:rsidR="00D077E9" w:rsidRDefault="001609A3">
      <w:pPr>
        <w:spacing w:after="20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2F63F4D" wp14:editId="70693AEC">
            <wp:simplePos x="0" y="0"/>
            <wp:positionH relativeFrom="margin">
              <wp:align>right</wp:align>
            </wp:positionH>
            <wp:positionV relativeFrom="paragraph">
              <wp:posOffset>6776085</wp:posOffset>
            </wp:positionV>
            <wp:extent cx="1228725" cy="1195218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9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FAE2A69" wp14:editId="7B9202CD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059219" id="Rectangle 2" o:spid="_x0000_s1026" alt="colored rectangle" style="position:absolute;margin-left:0;margin-top:0;width:611.1pt;height:265.7pt;z-index:-251657216;visibility:visible;mso-wrap-style:square;mso-wrap-distance-left:9pt;mso-wrap-distance-top:0;mso-wrap-distance-right:9pt;mso-wrap-distance-bottom:0;mso-position-horizontal:left;mso-position-horizontal-relative:page;mso-position-vertical:bottom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" fillcolor="#34aba2 [3206]" stroked="f" strokeweight="2pt">
                <w10:wrap anchorx="page"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A06F7AB" wp14:editId="48580515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F6E661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p w14:paraId="737485B3" w14:textId="21898C41" w:rsidR="004D2F00" w:rsidRDefault="001E2D57" w:rsidP="004D2F00">
      <w:pPr>
        <w:pStyle w:val="Heading1"/>
      </w:pPr>
      <w:bookmarkStart w:id="0" w:name="_Toc83565687"/>
      <w:r>
        <w:lastRenderedPageBreak/>
        <w:t xml:space="preserve">TABLA DE </w:t>
      </w:r>
      <w:r w:rsidR="004D2F00">
        <w:t>CONTENIDO</w:t>
      </w:r>
      <w:bookmarkEnd w:id="0"/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</w:rPr>
        <w:id w:val="-165629332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57FD21F" w14:textId="664E9AD5" w:rsidR="000375DA" w:rsidRDefault="000375DA">
          <w:pPr>
            <w:pStyle w:val="TOCHeading"/>
          </w:pPr>
        </w:p>
        <w:p w14:paraId="091FA67F" w14:textId="4A46A78E" w:rsidR="001770E0" w:rsidRDefault="000375DA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565687" w:history="1">
            <w:r w:rsidR="001770E0" w:rsidRPr="00554412">
              <w:rPr>
                <w:rStyle w:val="Hyperlink"/>
                <w:noProof/>
              </w:rPr>
              <w:t>TABLA DE CONTENIDO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_Toc83565687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2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1E430BA3" w14:textId="09EA8771" w:rsidR="001770E0" w:rsidRDefault="00FC73F7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eastAsia="es-CO"/>
            </w:rPr>
          </w:pPr>
          <w:hyperlink w:anchor="_Toc83565688" w:history="1">
            <w:r w:rsidR="001770E0" w:rsidRPr="00554412">
              <w:rPr>
                <w:rStyle w:val="Hyperlink"/>
                <w:noProof/>
              </w:rPr>
              <w:t>INTRODUCCIÓN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_Toc83565688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3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0D223A38" w14:textId="00C03CBD" w:rsidR="001770E0" w:rsidRDefault="00FC73F7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eastAsia="es-CO"/>
            </w:rPr>
          </w:pPr>
          <w:hyperlink w:anchor="_Toc83565689" w:history="1">
            <w:r w:rsidR="001770E0" w:rsidRPr="00554412">
              <w:rPr>
                <w:rStyle w:val="Hyperlink"/>
                <w:noProof/>
                <w:lang w:val="es-MX"/>
              </w:rPr>
              <w:t>OBJETIVOS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_Toc83565689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3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75202D30" w14:textId="57B95325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690" w:history="1">
            <w:r w:rsidR="001770E0" w:rsidRPr="00554412">
              <w:rPr>
                <w:rStyle w:val="Hyperlink"/>
                <w:b/>
                <w:bCs/>
                <w:noProof/>
                <w:lang w:val="es-MX"/>
              </w:rPr>
              <w:t>OBJETIVO GENERAL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_Toc83565690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3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6E728924" w14:textId="4D1D05DA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691" w:history="1">
            <w:r w:rsidR="001770E0" w:rsidRPr="00554412">
              <w:rPr>
                <w:rStyle w:val="Hyperlink"/>
                <w:b/>
                <w:bCs/>
                <w:noProof/>
                <w:lang w:val="es-MX"/>
              </w:rPr>
              <w:t>OBJETIVOS ESPECÍFICOS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_Toc83565691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3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3B0409E9" w14:textId="7025A50F" w:rsidR="001770E0" w:rsidRDefault="00FC73F7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eastAsia="es-CO"/>
            </w:rPr>
          </w:pPr>
          <w:hyperlink w:anchor="_Toc83565692" w:history="1">
            <w:r w:rsidR="001770E0" w:rsidRPr="00554412">
              <w:rPr>
                <w:rStyle w:val="Hyperlink"/>
                <w:noProof/>
                <w:lang w:val="es-MX"/>
              </w:rPr>
              <w:t>REQUERIMIENTOS TÉCNICOS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_Toc83565692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4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24FD15C6" w14:textId="251057F0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693" w:history="1">
            <w:r w:rsidR="001770E0" w:rsidRPr="00554412">
              <w:rPr>
                <w:rStyle w:val="Hyperlink"/>
                <w:b/>
                <w:bCs/>
                <w:noProof/>
                <w:lang w:val="es-MX"/>
              </w:rPr>
              <w:t>REQUERIMIENTOS MÍNIMOS DE HARDWARE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_Toc83565693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4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1C391683" w14:textId="487B584B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694" w:history="1">
            <w:r w:rsidR="001770E0" w:rsidRPr="00554412">
              <w:rPr>
                <w:rStyle w:val="Hyperlink"/>
                <w:b/>
                <w:bCs/>
                <w:noProof/>
              </w:rPr>
              <w:t>REQUERIMIENTOS MÍNIMOS DE SOFTWARE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_Toc83565694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4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5521614D" w14:textId="247B2E27" w:rsidR="001770E0" w:rsidRDefault="00FC73F7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eastAsia="es-CO"/>
            </w:rPr>
          </w:pPr>
          <w:hyperlink w:anchor="_Toc83565695" w:history="1">
            <w:r w:rsidR="001770E0" w:rsidRPr="00554412">
              <w:rPr>
                <w:rStyle w:val="Hyperlink"/>
                <w:noProof/>
                <w:lang w:val="es-MX"/>
              </w:rPr>
              <w:t>HERRAMIENTAS UTILIZADAS PARA EL DESARROLLO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_Toc83565695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5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6E43E972" w14:textId="1BF448CD" w:rsidR="001770E0" w:rsidRDefault="00FC73F7" w:rsidP="001770E0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696" w:history="1">
            <w:r w:rsidR="001770E0" w:rsidRPr="00554412">
              <w:rPr>
                <w:rStyle w:val="Hyperlink"/>
                <w:noProof/>
              </w:rPr>
              <w:t>XAMPP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_Toc83565696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5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3E5FA988" w14:textId="73097DB3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698" w:history="1">
            <w:r w:rsidR="001770E0" w:rsidRPr="00554412">
              <w:rPr>
                <w:rStyle w:val="Hyperlink"/>
                <w:rFonts w:ascii="Cambria" w:hAnsi="Cambria"/>
                <w:noProof/>
              </w:rPr>
              <w:t>Composer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_Toc83565698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5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76F7AEA1" w14:textId="78E631D1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699" w:history="1">
            <w:r w:rsidR="001770E0" w:rsidRPr="00554412">
              <w:rPr>
                <w:rStyle w:val="Hyperlink"/>
                <w:rFonts w:ascii="Cambria" w:hAnsi="Cambria"/>
                <w:noProof/>
              </w:rPr>
              <w:t>Laravel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_Toc83565699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5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0E604C80" w14:textId="78AC0FE9" w:rsidR="001770E0" w:rsidRDefault="00FC73F7" w:rsidP="001770E0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00" w:history="1">
            <w:r w:rsidR="001770E0" w:rsidRPr="00554412">
              <w:rPr>
                <w:rStyle w:val="Hyperlink"/>
                <w:rFonts w:ascii="Cambria" w:hAnsi="Cambria"/>
                <w:noProof/>
              </w:rPr>
              <w:t>Vs Code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_Toc83565700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5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1F637B81" w14:textId="10F4AEB7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02" w:history="1">
            <w:r w:rsidR="001770E0" w:rsidRPr="00554412">
              <w:rPr>
                <w:rStyle w:val="Hyperlink"/>
                <w:rFonts w:ascii="Cambria" w:hAnsi="Cambria"/>
                <w:noProof/>
              </w:rPr>
              <w:t>Git Bash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_Toc83565702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5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4685D5C3" w14:textId="358F570E" w:rsidR="001770E0" w:rsidRDefault="00FC73F7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eastAsia="es-CO"/>
            </w:rPr>
          </w:pPr>
          <w:hyperlink w:anchor="_Toc83565703" w:history="1">
            <w:r w:rsidR="001770E0" w:rsidRPr="00554412">
              <w:rPr>
                <w:rStyle w:val="Hyperlink"/>
                <w:noProof/>
                <w:lang w:val="es-MX"/>
              </w:rPr>
              <w:t>INSTALACIÓN DE HERRAMIENTAS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_Toc83565703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6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176661C6" w14:textId="6E8D6E95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04" w:history="1">
            <w:r w:rsidR="001770E0" w:rsidRPr="00554412">
              <w:rPr>
                <w:rStyle w:val="Hyperlink"/>
                <w:b/>
                <w:bCs/>
                <w:noProof/>
                <w:lang w:val="es-MX"/>
              </w:rPr>
              <w:t>XAMPP (Importante que sea la versión 7.3)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_Toc83565704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6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4DC1AACB" w14:textId="7B4A176C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05" w:history="1">
            <w:r w:rsidR="001770E0" w:rsidRPr="00554412">
              <w:rPr>
                <w:rStyle w:val="Hyperlink"/>
                <w:b/>
                <w:bCs/>
                <w:noProof/>
              </w:rPr>
              <w:t>COMPOSER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_Toc83565705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10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19C1FAA0" w14:textId="6F608478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06" w:history="1">
            <w:r w:rsidR="001770E0" w:rsidRPr="00554412">
              <w:rPr>
                <w:rStyle w:val="Hyperlink"/>
                <w:b/>
                <w:bCs/>
                <w:noProof/>
                <w:lang w:val="es-MX"/>
              </w:rPr>
              <w:t>LARAVEL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_Toc83565706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18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41B88D8A" w14:textId="3C4C7511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07" w:history="1">
            <w:r w:rsidR="001770E0" w:rsidRPr="00554412">
              <w:rPr>
                <w:rStyle w:val="Hyperlink"/>
                <w:b/>
                <w:bCs/>
                <w:noProof/>
                <w:lang w:val="es-MX"/>
              </w:rPr>
              <w:t>VS CODE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_Toc83565707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19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601AB090" w14:textId="4AA31F1F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08" w:history="1">
            <w:r w:rsidR="001770E0" w:rsidRPr="00554412">
              <w:rPr>
                <w:rStyle w:val="Hyperlink"/>
                <w:b/>
                <w:bCs/>
                <w:noProof/>
                <w:lang w:val="es-MX"/>
              </w:rPr>
              <w:t>GIT BASH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_Toc83565708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23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7AF45E73" w14:textId="32788E67" w:rsidR="001770E0" w:rsidRDefault="00FC73F7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eastAsia="es-CO"/>
            </w:rPr>
          </w:pPr>
          <w:hyperlink w:anchor="_Toc83565709" w:history="1">
            <w:r w:rsidR="001770E0" w:rsidRPr="00554412">
              <w:rPr>
                <w:rStyle w:val="Hyperlink"/>
                <w:noProof/>
                <w:lang w:val="es-MX"/>
              </w:rPr>
              <w:t>CONFIGURACIÓN DEL APLICATIVO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_Toc83565709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30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0BD84F53" w14:textId="3929CA3D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10" w:history="1">
            <w:r w:rsidR="001770E0" w:rsidRPr="00554412">
              <w:rPr>
                <w:rStyle w:val="Hyperlink"/>
                <w:b/>
                <w:bCs/>
                <w:noProof/>
                <w:lang w:val="es-MX"/>
              </w:rPr>
              <w:t>CLONACIÓN DEL REPOSITORIO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_Toc83565710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30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0467EC36" w14:textId="255F8C51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11" w:history="1">
            <w:r w:rsidR="001770E0" w:rsidRPr="00554412">
              <w:rPr>
                <w:rStyle w:val="Hyperlink"/>
                <w:b/>
                <w:bCs/>
                <w:noProof/>
              </w:rPr>
              <w:t>CREACIÓN DE LA BASE DE DATOS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_Toc83565711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32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21DD8AEB" w14:textId="7A0691D4" w:rsidR="001770E0" w:rsidRDefault="00FC73F7">
          <w:pPr>
            <w:pStyle w:val="TOC2"/>
            <w:tabs>
              <w:tab w:val="right" w:leader="dot" w:pos="9926"/>
            </w:tabs>
            <w:rPr>
              <w:rFonts w:cstheme="minorBidi"/>
              <w:noProof/>
              <w:lang w:eastAsia="es-CO"/>
            </w:rPr>
          </w:pPr>
          <w:hyperlink w:anchor="_Toc83565712" w:history="1">
            <w:r w:rsidR="001770E0" w:rsidRPr="00554412">
              <w:rPr>
                <w:rStyle w:val="Hyperlink"/>
                <w:b/>
                <w:bCs/>
                <w:noProof/>
              </w:rPr>
              <w:t>MIGRAR LA BASE DE DATOS</w:t>
            </w:r>
            <w:r w:rsidR="001770E0">
              <w:rPr>
                <w:noProof/>
                <w:webHidden/>
              </w:rPr>
              <w:tab/>
            </w:r>
            <w:r w:rsidR="001770E0">
              <w:rPr>
                <w:noProof/>
                <w:webHidden/>
              </w:rPr>
              <w:fldChar w:fldCharType="begin"/>
            </w:r>
            <w:r w:rsidR="001770E0">
              <w:rPr>
                <w:noProof/>
                <w:webHidden/>
              </w:rPr>
              <w:instrText xml:space="preserve"> PAGEREF _Toc83565712 \h </w:instrText>
            </w:r>
            <w:r w:rsidR="001770E0">
              <w:rPr>
                <w:noProof/>
                <w:webHidden/>
              </w:rPr>
            </w:r>
            <w:r w:rsidR="001770E0">
              <w:rPr>
                <w:noProof/>
                <w:webHidden/>
              </w:rPr>
              <w:fldChar w:fldCharType="separate"/>
            </w:r>
            <w:r w:rsidR="001609A3">
              <w:rPr>
                <w:noProof/>
                <w:webHidden/>
              </w:rPr>
              <w:t>39</w:t>
            </w:r>
            <w:r w:rsidR="001770E0">
              <w:rPr>
                <w:noProof/>
                <w:webHidden/>
              </w:rPr>
              <w:fldChar w:fldCharType="end"/>
            </w:r>
          </w:hyperlink>
        </w:p>
        <w:p w14:paraId="23ACC761" w14:textId="4B270ECB" w:rsidR="000375DA" w:rsidRDefault="000375DA">
          <w:r>
            <w:rPr>
              <w:bCs/>
              <w:noProof/>
            </w:rPr>
            <w:fldChar w:fldCharType="end"/>
          </w:r>
        </w:p>
      </w:sdtContent>
    </w:sdt>
    <w:p w14:paraId="01F68EA3" w14:textId="668D9251" w:rsidR="004D2F00" w:rsidRDefault="004D2F00" w:rsidP="00B8645D">
      <w:pPr>
        <w:pStyle w:val="EmphasisText"/>
      </w:pPr>
    </w:p>
    <w:p w14:paraId="5169A075" w14:textId="7B2E038D" w:rsidR="00B8645D" w:rsidRDefault="00B8645D" w:rsidP="004D2F00"/>
    <w:p w14:paraId="2F4B343B" w14:textId="6B74B7DE" w:rsidR="00B8645D" w:rsidRDefault="00B8645D">
      <w:pPr>
        <w:spacing w:after="200"/>
      </w:pPr>
      <w:r>
        <w:br w:type="page"/>
      </w:r>
    </w:p>
    <w:p w14:paraId="3454ABC1" w14:textId="2F4DE8ED" w:rsidR="001E2D57" w:rsidRDefault="00B8645D" w:rsidP="00B8645D">
      <w:pPr>
        <w:pStyle w:val="Heading1"/>
      </w:pPr>
      <w:bookmarkStart w:id="1" w:name="_Toc83565688"/>
      <w:r>
        <w:lastRenderedPageBreak/>
        <w:t>INTRODUCCIÓN</w:t>
      </w:r>
      <w:bookmarkEnd w:id="1"/>
    </w:p>
    <w:p w14:paraId="66A560A8" w14:textId="77777777" w:rsidR="001E2D57" w:rsidRDefault="001E2D57" w:rsidP="001E2D57">
      <w:pPr>
        <w:pStyle w:val="Content"/>
        <w:rPr>
          <w:lang w:val="es-MX"/>
        </w:rPr>
      </w:pPr>
    </w:p>
    <w:p w14:paraId="53666AE1" w14:textId="72846C55" w:rsidR="00B8645D" w:rsidRPr="00CB01DF" w:rsidRDefault="00B8645D" w:rsidP="001E2D57">
      <w:pPr>
        <w:pStyle w:val="Content"/>
        <w:rPr>
          <w:lang w:val="es-MX"/>
        </w:rPr>
      </w:pPr>
      <w:r w:rsidRPr="00CB01DF">
        <w:rPr>
          <w:lang w:val="es-MX"/>
        </w:rPr>
        <w:t>Este manual describe los pasos necesarios para cualquier persona que tenga ciertas bases de sistemas y pueda realizar la instalación del aplicativo creado para</w:t>
      </w:r>
      <w:r>
        <w:rPr>
          <w:lang w:val="es-MX"/>
        </w:rPr>
        <w:t xml:space="preserve"> la contratación de servicios informales</w:t>
      </w:r>
      <w:r w:rsidRPr="00CB01DF">
        <w:rPr>
          <w:lang w:val="es-MX"/>
        </w:rPr>
        <w:t xml:space="preserve">. </w:t>
      </w:r>
    </w:p>
    <w:p w14:paraId="1B1F245D" w14:textId="77777777" w:rsidR="00B8645D" w:rsidRPr="00CB01DF" w:rsidRDefault="00B8645D" w:rsidP="001E2D57">
      <w:pPr>
        <w:pStyle w:val="Content"/>
        <w:rPr>
          <w:lang w:val="es-MX"/>
        </w:rPr>
      </w:pPr>
      <w:r w:rsidRPr="00CB01DF">
        <w:rPr>
          <w:lang w:val="es-MX"/>
        </w:rPr>
        <w:t xml:space="preserve">Es importante tener en cuenta que en el presente manual se hace mención a las especificaciones mínimas de hardware y software para la correcta instalación del aplicativo. </w:t>
      </w:r>
    </w:p>
    <w:p w14:paraId="7243CBA6" w14:textId="663C3FC6" w:rsidR="00B8645D" w:rsidRDefault="00B8645D" w:rsidP="00B8645D">
      <w:pPr>
        <w:pStyle w:val="Content"/>
        <w:rPr>
          <w:lang w:val="es-MX"/>
        </w:rPr>
      </w:pPr>
    </w:p>
    <w:p w14:paraId="306772F6" w14:textId="3ABF8B79" w:rsidR="001E2D57" w:rsidRDefault="001E2D57" w:rsidP="001E2D57">
      <w:pPr>
        <w:pStyle w:val="Heading1"/>
        <w:rPr>
          <w:lang w:val="es-MX"/>
        </w:rPr>
      </w:pPr>
      <w:bookmarkStart w:id="2" w:name="_Toc83565689"/>
      <w:r>
        <w:rPr>
          <w:lang w:val="es-MX"/>
        </w:rPr>
        <w:t>OBJETIVOS</w:t>
      </w:r>
      <w:bookmarkEnd w:id="2"/>
    </w:p>
    <w:p w14:paraId="615679F8" w14:textId="4D921734" w:rsidR="001E2D57" w:rsidRDefault="001E2D57" w:rsidP="001E2D57">
      <w:pPr>
        <w:pStyle w:val="Content"/>
        <w:rPr>
          <w:lang w:val="es-MX"/>
        </w:rPr>
      </w:pPr>
    </w:p>
    <w:p w14:paraId="7891063F" w14:textId="66BDA2E5" w:rsidR="001E2D57" w:rsidRPr="00C8308C" w:rsidRDefault="001E2D57" w:rsidP="00C8308C">
      <w:pPr>
        <w:pStyle w:val="Heading2"/>
        <w:rPr>
          <w:b/>
          <w:bCs/>
          <w:lang w:val="es-MX"/>
        </w:rPr>
      </w:pPr>
      <w:bookmarkStart w:id="3" w:name="_Toc83565690"/>
      <w:r w:rsidRPr="00C8308C">
        <w:rPr>
          <w:b/>
          <w:bCs/>
          <w:lang w:val="es-MX"/>
        </w:rPr>
        <w:t>OBJETIVO GENERAL</w:t>
      </w:r>
      <w:bookmarkEnd w:id="3"/>
      <w:r w:rsidRPr="00C8308C">
        <w:rPr>
          <w:b/>
          <w:bCs/>
          <w:lang w:val="es-MX"/>
        </w:rPr>
        <w:t xml:space="preserve"> </w:t>
      </w:r>
    </w:p>
    <w:p w14:paraId="141F1E22" w14:textId="08D3CA42" w:rsidR="001E2D57" w:rsidRDefault="001E2D57" w:rsidP="001E2D57">
      <w:pPr>
        <w:pStyle w:val="EmphasisText"/>
        <w:rPr>
          <w:lang w:val="es-MX"/>
        </w:rPr>
      </w:pPr>
    </w:p>
    <w:p w14:paraId="4D2B88AF" w14:textId="644079C5" w:rsidR="001E2D57" w:rsidRDefault="001E2D57" w:rsidP="001E2D57">
      <w:pPr>
        <w:pStyle w:val="Content"/>
        <w:rPr>
          <w:lang w:val="es-MX"/>
        </w:rPr>
      </w:pPr>
      <w:r w:rsidRPr="00CB01DF">
        <w:rPr>
          <w:lang w:val="es-MX"/>
        </w:rPr>
        <w:t xml:space="preserve">Brindar la información necesaria para poder realizar la instalación y configuración del aplicativo. </w:t>
      </w:r>
    </w:p>
    <w:p w14:paraId="188C584E" w14:textId="5B2464BA" w:rsidR="001E2D57" w:rsidRDefault="001E2D57" w:rsidP="001E2D57">
      <w:pPr>
        <w:pStyle w:val="Content"/>
        <w:rPr>
          <w:lang w:val="es-MX"/>
        </w:rPr>
      </w:pPr>
    </w:p>
    <w:p w14:paraId="1E391CD9" w14:textId="149135EA" w:rsidR="001E2D57" w:rsidRPr="00C8308C" w:rsidRDefault="001E2D57" w:rsidP="00C8308C">
      <w:pPr>
        <w:pStyle w:val="Heading2"/>
        <w:rPr>
          <w:b/>
          <w:bCs/>
          <w:lang w:val="es-MX"/>
        </w:rPr>
      </w:pPr>
      <w:bookmarkStart w:id="4" w:name="_Toc83565691"/>
      <w:r w:rsidRPr="00C8308C">
        <w:rPr>
          <w:b/>
          <w:bCs/>
          <w:lang w:val="es-MX"/>
        </w:rPr>
        <w:t>OBJETIVOS ESPECÍFICOS</w:t>
      </w:r>
      <w:bookmarkEnd w:id="4"/>
    </w:p>
    <w:p w14:paraId="4002F987" w14:textId="71098F2A" w:rsidR="001E2D57" w:rsidRDefault="001E2D57" w:rsidP="001E2D57">
      <w:pPr>
        <w:pStyle w:val="EmphasisText"/>
        <w:rPr>
          <w:lang w:val="es-MX"/>
        </w:rPr>
      </w:pPr>
    </w:p>
    <w:p w14:paraId="7E575301" w14:textId="1E05F720" w:rsidR="001E2D57" w:rsidRPr="00CB01DF" w:rsidRDefault="001E2D57" w:rsidP="001E2D57">
      <w:pPr>
        <w:pStyle w:val="Content"/>
        <w:numPr>
          <w:ilvl w:val="0"/>
          <w:numId w:val="3"/>
        </w:numPr>
        <w:rPr>
          <w:lang w:val="es-MX"/>
        </w:rPr>
      </w:pPr>
      <w:r w:rsidRPr="00CB01DF">
        <w:rPr>
          <w:lang w:val="es-MX"/>
        </w:rPr>
        <w:t>Representar la funcionalidad técnica de la estructura</w:t>
      </w:r>
      <w:r w:rsidR="000375DA">
        <w:rPr>
          <w:lang w:val="es-MX"/>
        </w:rPr>
        <w:t xml:space="preserve"> </w:t>
      </w:r>
      <w:r w:rsidRPr="00CB01DF">
        <w:rPr>
          <w:lang w:val="es-MX"/>
        </w:rPr>
        <w:t xml:space="preserve">y definición del aplicativo. </w:t>
      </w:r>
    </w:p>
    <w:p w14:paraId="771852F5" w14:textId="77777777" w:rsidR="001E2D57" w:rsidRPr="00CB01DF" w:rsidRDefault="001E2D57" w:rsidP="001E2D57">
      <w:pPr>
        <w:pStyle w:val="Content"/>
        <w:numPr>
          <w:ilvl w:val="0"/>
          <w:numId w:val="3"/>
        </w:numPr>
        <w:rPr>
          <w:lang w:val="es-MX"/>
        </w:rPr>
      </w:pPr>
      <w:r w:rsidRPr="00CB01DF">
        <w:rPr>
          <w:lang w:val="es-MX"/>
        </w:rPr>
        <w:t xml:space="preserve">Definir claramente el procedimiento de instalación del aplicativo. </w:t>
      </w:r>
    </w:p>
    <w:p w14:paraId="7B337C1C" w14:textId="77777777" w:rsidR="001E2D57" w:rsidRPr="00CB01DF" w:rsidRDefault="001E2D57" w:rsidP="001E2D57">
      <w:pPr>
        <w:pStyle w:val="Content"/>
        <w:numPr>
          <w:ilvl w:val="0"/>
          <w:numId w:val="3"/>
        </w:numPr>
        <w:rPr>
          <w:lang w:val="es-MX"/>
        </w:rPr>
      </w:pPr>
      <w:r w:rsidRPr="00CB01DF">
        <w:rPr>
          <w:lang w:val="es-MX"/>
        </w:rPr>
        <w:t xml:space="preserve">Detallar la especificación de los requerimientos de Hardware y Software necesarios para la instalación de la aplicación. </w:t>
      </w:r>
    </w:p>
    <w:p w14:paraId="012D28CD" w14:textId="7E83B056" w:rsidR="001E2D57" w:rsidRPr="00CB01DF" w:rsidRDefault="001E2D57" w:rsidP="001E2D57">
      <w:pPr>
        <w:pStyle w:val="Content"/>
        <w:numPr>
          <w:ilvl w:val="0"/>
          <w:numId w:val="3"/>
        </w:numPr>
        <w:rPr>
          <w:lang w:val="es-MX"/>
        </w:rPr>
      </w:pPr>
      <w:r w:rsidRPr="00CB01DF">
        <w:rPr>
          <w:lang w:val="es-MX"/>
        </w:rPr>
        <w:t xml:space="preserve">Describir las herramientas utilizadas para el diseño y desarrollo del </w:t>
      </w:r>
      <w:r w:rsidR="009C257B">
        <w:rPr>
          <w:lang w:val="es-MX"/>
        </w:rPr>
        <w:t>aplicativo</w:t>
      </w:r>
      <w:r w:rsidR="000375DA">
        <w:rPr>
          <w:lang w:val="es-MX"/>
        </w:rPr>
        <w:t>.</w:t>
      </w:r>
    </w:p>
    <w:p w14:paraId="16C6455B" w14:textId="11EFB665" w:rsidR="001E2D57" w:rsidRDefault="001E2D57" w:rsidP="001E2D57">
      <w:pPr>
        <w:pStyle w:val="EmphasisText"/>
        <w:rPr>
          <w:lang w:val="es-MX"/>
        </w:rPr>
      </w:pPr>
    </w:p>
    <w:p w14:paraId="3434F6DE" w14:textId="6EEF62A2" w:rsidR="00667606" w:rsidRDefault="00667606" w:rsidP="001E2D57">
      <w:pPr>
        <w:pStyle w:val="EmphasisText"/>
        <w:rPr>
          <w:lang w:val="es-MX"/>
        </w:rPr>
      </w:pPr>
    </w:p>
    <w:p w14:paraId="70A7E5B2" w14:textId="7423DFD0" w:rsidR="00667606" w:rsidRDefault="00667606" w:rsidP="001E2D57">
      <w:pPr>
        <w:pStyle w:val="EmphasisText"/>
        <w:rPr>
          <w:lang w:val="es-MX"/>
        </w:rPr>
      </w:pPr>
    </w:p>
    <w:p w14:paraId="1F4E1C09" w14:textId="12964749" w:rsidR="00667606" w:rsidRDefault="00667606" w:rsidP="001E2D57">
      <w:pPr>
        <w:pStyle w:val="EmphasisText"/>
        <w:rPr>
          <w:lang w:val="es-MX"/>
        </w:rPr>
      </w:pPr>
    </w:p>
    <w:p w14:paraId="2A396FF9" w14:textId="78895CA0" w:rsidR="00667606" w:rsidRDefault="00667606" w:rsidP="001E2D57">
      <w:pPr>
        <w:pStyle w:val="EmphasisText"/>
        <w:rPr>
          <w:lang w:val="es-MX"/>
        </w:rPr>
      </w:pPr>
    </w:p>
    <w:p w14:paraId="1ABF7190" w14:textId="3D747010" w:rsidR="00667606" w:rsidRDefault="00667606" w:rsidP="001E2D57">
      <w:pPr>
        <w:pStyle w:val="EmphasisText"/>
        <w:rPr>
          <w:lang w:val="es-MX"/>
        </w:rPr>
      </w:pPr>
    </w:p>
    <w:p w14:paraId="36FBEBFB" w14:textId="020CB1D5" w:rsidR="00667606" w:rsidRDefault="00667606" w:rsidP="00667606">
      <w:pPr>
        <w:pStyle w:val="Heading1"/>
        <w:rPr>
          <w:lang w:val="es-MX"/>
        </w:rPr>
      </w:pPr>
      <w:bookmarkStart w:id="5" w:name="_Toc83565692"/>
      <w:r>
        <w:rPr>
          <w:lang w:val="es-MX"/>
        </w:rPr>
        <w:lastRenderedPageBreak/>
        <w:t>REQUERIMIENTOS TÉCNICOS</w:t>
      </w:r>
      <w:bookmarkEnd w:id="5"/>
    </w:p>
    <w:p w14:paraId="3C0EFBAA" w14:textId="25D986F2" w:rsidR="00667606" w:rsidRDefault="00667606" w:rsidP="00667606">
      <w:pPr>
        <w:pStyle w:val="Content"/>
        <w:rPr>
          <w:lang w:val="es-MX"/>
        </w:rPr>
      </w:pPr>
    </w:p>
    <w:p w14:paraId="7E22A6A3" w14:textId="7DBFA860" w:rsidR="00667606" w:rsidRPr="00C8308C" w:rsidRDefault="00667606" w:rsidP="00C8308C">
      <w:pPr>
        <w:pStyle w:val="Heading2"/>
        <w:rPr>
          <w:b/>
          <w:bCs/>
          <w:lang w:val="es-MX"/>
        </w:rPr>
      </w:pPr>
      <w:bookmarkStart w:id="6" w:name="_Toc83565693"/>
      <w:r w:rsidRPr="00C8308C">
        <w:rPr>
          <w:b/>
          <w:bCs/>
          <w:lang w:val="es-MX"/>
        </w:rPr>
        <w:t>REQUERIMIENTOS MÍNIMOS DE HARDWARE</w:t>
      </w:r>
      <w:bookmarkEnd w:id="6"/>
    </w:p>
    <w:p w14:paraId="3CAB6BE7" w14:textId="77777777" w:rsidR="00667606" w:rsidRDefault="00667606" w:rsidP="00667606">
      <w:pPr>
        <w:rPr>
          <w:lang w:val="es-MX"/>
        </w:rPr>
      </w:pPr>
    </w:p>
    <w:p w14:paraId="6FBA8661" w14:textId="6DC3C69C" w:rsidR="00667606" w:rsidRDefault="00667606" w:rsidP="00667606">
      <w:pPr>
        <w:pStyle w:val="Content"/>
        <w:numPr>
          <w:ilvl w:val="0"/>
          <w:numId w:val="5"/>
        </w:numPr>
      </w:pPr>
      <w:r>
        <w:t>Procesador:</w:t>
      </w:r>
      <w:r w:rsidR="00A162FA">
        <w:t xml:space="preserve"> Intel Dual</w:t>
      </w:r>
      <w:r>
        <w:t xml:space="preserve"> Core </w:t>
      </w:r>
    </w:p>
    <w:p w14:paraId="61C22D19" w14:textId="77777777" w:rsidR="00667606" w:rsidRDefault="00667606" w:rsidP="00667606">
      <w:pPr>
        <w:pStyle w:val="Content"/>
        <w:numPr>
          <w:ilvl w:val="0"/>
          <w:numId w:val="5"/>
        </w:numPr>
      </w:pPr>
      <w:r>
        <w:t xml:space="preserve">Memoria RAM: 2 Gigabytes (GB) </w:t>
      </w:r>
    </w:p>
    <w:p w14:paraId="71490DA4" w14:textId="77777777" w:rsidR="00667606" w:rsidRDefault="00667606" w:rsidP="00667606">
      <w:pPr>
        <w:pStyle w:val="Content"/>
        <w:numPr>
          <w:ilvl w:val="0"/>
          <w:numId w:val="5"/>
        </w:numPr>
      </w:pPr>
      <w:r>
        <w:t xml:space="preserve">Disco Duro: 500Gb. </w:t>
      </w:r>
    </w:p>
    <w:p w14:paraId="5BE14B8E" w14:textId="26597D63" w:rsidR="00667606" w:rsidRDefault="00667606" w:rsidP="00667606">
      <w:pPr>
        <w:pStyle w:val="Content"/>
        <w:rPr>
          <w:lang w:val="es-MX"/>
        </w:rPr>
      </w:pPr>
    </w:p>
    <w:p w14:paraId="69F94B9B" w14:textId="64D5E815" w:rsidR="00667606" w:rsidRPr="00C8308C" w:rsidRDefault="00667606" w:rsidP="00C8308C">
      <w:pPr>
        <w:pStyle w:val="Heading2"/>
        <w:rPr>
          <w:b/>
          <w:bCs/>
        </w:rPr>
      </w:pPr>
      <w:bookmarkStart w:id="7" w:name="_Toc83565694"/>
      <w:r w:rsidRPr="00C8308C">
        <w:rPr>
          <w:b/>
          <w:bCs/>
        </w:rPr>
        <w:t>REQUERIMIENTOS MÍNIMOS DE SOFTWARE</w:t>
      </w:r>
      <w:bookmarkEnd w:id="7"/>
    </w:p>
    <w:p w14:paraId="7D355840" w14:textId="02877B4D" w:rsidR="00667606" w:rsidRDefault="00667606" w:rsidP="00667606"/>
    <w:p w14:paraId="28B2BFC3" w14:textId="77777777" w:rsidR="00667606" w:rsidRDefault="00667606" w:rsidP="00667606">
      <w:pPr>
        <w:pStyle w:val="Content"/>
        <w:numPr>
          <w:ilvl w:val="0"/>
          <w:numId w:val="6"/>
        </w:numPr>
      </w:pPr>
      <w:r>
        <w:t xml:space="preserve">Privilegios de administrador </w:t>
      </w:r>
    </w:p>
    <w:p w14:paraId="6C7358FB" w14:textId="3B613411" w:rsidR="00667606" w:rsidRDefault="00667606" w:rsidP="00667606">
      <w:pPr>
        <w:pStyle w:val="Content"/>
        <w:numPr>
          <w:ilvl w:val="0"/>
          <w:numId w:val="6"/>
        </w:numPr>
      </w:pPr>
      <w:r>
        <w:t xml:space="preserve">Sistema Operativo: Windows 7/8/8.1 /10 </w:t>
      </w:r>
    </w:p>
    <w:p w14:paraId="1B174213" w14:textId="77777777" w:rsidR="00667606" w:rsidRDefault="00667606" w:rsidP="00667606">
      <w:pPr>
        <w:pStyle w:val="Content"/>
        <w:ind w:left="720"/>
      </w:pPr>
    </w:p>
    <w:p w14:paraId="6354A843" w14:textId="77777777" w:rsidR="0042080D" w:rsidRPr="0042080D" w:rsidRDefault="0042080D" w:rsidP="0042080D">
      <w:pPr>
        <w:pStyle w:val="Content"/>
      </w:pPr>
    </w:p>
    <w:p w14:paraId="2EE1A531" w14:textId="77777777" w:rsidR="0042080D" w:rsidRPr="0042080D" w:rsidRDefault="0042080D" w:rsidP="0042080D">
      <w:pPr>
        <w:pStyle w:val="Content"/>
      </w:pPr>
    </w:p>
    <w:p w14:paraId="71EABD2E" w14:textId="77777777" w:rsidR="0042080D" w:rsidRPr="0042080D" w:rsidRDefault="0042080D" w:rsidP="0042080D">
      <w:pPr>
        <w:pStyle w:val="Content"/>
      </w:pPr>
    </w:p>
    <w:p w14:paraId="3CBE0F3A" w14:textId="625AFD02" w:rsidR="0042080D" w:rsidRPr="0042080D" w:rsidRDefault="0042080D" w:rsidP="0042080D">
      <w:pPr>
        <w:pStyle w:val="Content"/>
      </w:pPr>
    </w:p>
    <w:p w14:paraId="57A926DE" w14:textId="06172226" w:rsidR="0042080D" w:rsidRDefault="0042080D" w:rsidP="0042080D">
      <w:pPr>
        <w:pStyle w:val="Content"/>
        <w:rPr>
          <w:lang w:val="es-MX"/>
        </w:rPr>
      </w:pPr>
    </w:p>
    <w:p w14:paraId="4085CD71" w14:textId="68274662" w:rsidR="0042080D" w:rsidRDefault="0042080D" w:rsidP="0042080D">
      <w:pPr>
        <w:pStyle w:val="Content"/>
        <w:rPr>
          <w:lang w:val="es-MX"/>
        </w:rPr>
      </w:pPr>
    </w:p>
    <w:p w14:paraId="45C411BE" w14:textId="0DE96E55" w:rsidR="0042080D" w:rsidRDefault="0042080D" w:rsidP="0042080D">
      <w:pPr>
        <w:pStyle w:val="Content"/>
        <w:rPr>
          <w:lang w:val="es-MX"/>
        </w:rPr>
      </w:pPr>
    </w:p>
    <w:p w14:paraId="4F3A7138" w14:textId="10164FFB" w:rsidR="0042080D" w:rsidRDefault="0042080D" w:rsidP="0042080D">
      <w:pPr>
        <w:pStyle w:val="Content"/>
        <w:rPr>
          <w:lang w:val="es-MX"/>
        </w:rPr>
      </w:pPr>
    </w:p>
    <w:p w14:paraId="43071378" w14:textId="0182C0C8" w:rsidR="0042080D" w:rsidRDefault="0042080D" w:rsidP="0042080D">
      <w:pPr>
        <w:pStyle w:val="Content"/>
        <w:rPr>
          <w:lang w:val="es-MX"/>
        </w:rPr>
      </w:pPr>
    </w:p>
    <w:p w14:paraId="102A7880" w14:textId="485D70B0" w:rsidR="0042080D" w:rsidRDefault="0042080D" w:rsidP="0042080D">
      <w:pPr>
        <w:pStyle w:val="Content"/>
        <w:rPr>
          <w:lang w:val="es-MX"/>
        </w:rPr>
      </w:pPr>
    </w:p>
    <w:p w14:paraId="0E9A22A0" w14:textId="18AC15E5" w:rsidR="0042080D" w:rsidRDefault="0042080D" w:rsidP="0042080D">
      <w:pPr>
        <w:pStyle w:val="Content"/>
        <w:rPr>
          <w:lang w:val="es-MX"/>
        </w:rPr>
      </w:pPr>
    </w:p>
    <w:p w14:paraId="1CD09F60" w14:textId="0A7EEDA9" w:rsidR="00C573AE" w:rsidRDefault="00C573AE" w:rsidP="0042080D">
      <w:pPr>
        <w:pStyle w:val="Content"/>
        <w:rPr>
          <w:lang w:val="es-MX"/>
        </w:rPr>
      </w:pPr>
    </w:p>
    <w:p w14:paraId="42702052" w14:textId="07DAF42D" w:rsidR="00C573AE" w:rsidRDefault="00C573AE" w:rsidP="0042080D">
      <w:pPr>
        <w:pStyle w:val="Content"/>
        <w:rPr>
          <w:lang w:val="es-MX"/>
        </w:rPr>
      </w:pPr>
    </w:p>
    <w:p w14:paraId="62F5DCFA" w14:textId="77777777" w:rsidR="00C573AE" w:rsidRDefault="00C573AE" w:rsidP="0042080D">
      <w:pPr>
        <w:pStyle w:val="Content"/>
        <w:rPr>
          <w:lang w:val="es-MX"/>
        </w:rPr>
      </w:pPr>
    </w:p>
    <w:p w14:paraId="2291E9C1" w14:textId="3799473D" w:rsidR="00667606" w:rsidRDefault="00667606" w:rsidP="00667606">
      <w:pPr>
        <w:pStyle w:val="Heading1"/>
        <w:rPr>
          <w:lang w:val="es-MX"/>
        </w:rPr>
      </w:pPr>
      <w:bookmarkStart w:id="8" w:name="_Toc83565695"/>
      <w:r w:rsidRPr="00FB0F7C">
        <w:rPr>
          <w:lang w:val="es-MX"/>
        </w:rPr>
        <w:lastRenderedPageBreak/>
        <w:t>HERRAMIENTAS UTILIZADAS PARA EL DESARROLLO</w:t>
      </w:r>
      <w:bookmarkEnd w:id="8"/>
    </w:p>
    <w:p w14:paraId="0E4EB05A" w14:textId="7BD02137" w:rsidR="00C573AE" w:rsidRDefault="00C573AE" w:rsidP="00C573AE">
      <w:pPr>
        <w:pStyle w:val="Content"/>
        <w:rPr>
          <w:lang w:val="es-MX"/>
        </w:rPr>
      </w:pPr>
    </w:p>
    <w:p w14:paraId="7A9747D8" w14:textId="77777777" w:rsidR="00C573AE" w:rsidRDefault="00C573AE" w:rsidP="00C573AE">
      <w:pPr>
        <w:pStyle w:val="Content"/>
        <w:rPr>
          <w:lang w:val="es-MX"/>
        </w:rPr>
      </w:pPr>
    </w:p>
    <w:tbl>
      <w:tblPr>
        <w:tblpPr w:leftFromText="141" w:rightFromText="141" w:vertAnchor="text" w:horzAnchor="margin" w:tblpY="270"/>
        <w:tblW w:w="9769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065"/>
        <w:gridCol w:w="4704"/>
      </w:tblGrid>
      <w:tr w:rsidR="002C31C9" w14:paraId="1202187A" w14:textId="77777777" w:rsidTr="00A72D9D">
        <w:trPr>
          <w:trHeight w:val="331"/>
        </w:trPr>
        <w:tc>
          <w:tcPr>
            <w:tcW w:w="5065" w:type="dxa"/>
            <w:shd w:val="clear" w:color="auto" w:fill="auto"/>
          </w:tcPr>
          <w:p w14:paraId="2E3ECD85" w14:textId="2900D174" w:rsidR="0042080D" w:rsidRDefault="0042080D" w:rsidP="0042080D">
            <w:pPr>
              <w:pStyle w:val="Heading2"/>
              <w:jc w:val="center"/>
            </w:pPr>
          </w:p>
          <w:bookmarkStart w:id="9" w:name="_Toc83565696"/>
          <w:p w14:paraId="5E9915E8" w14:textId="1F702A7B" w:rsidR="0042080D" w:rsidRDefault="002C31C9" w:rsidP="0042080D">
            <w:pPr>
              <w:pStyle w:val="Heading2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1" locked="0" layoutInCell="1" allowOverlap="1" wp14:anchorId="205B0388" wp14:editId="1D0EC80B">
                      <wp:simplePos x="0" y="0"/>
                      <wp:positionH relativeFrom="column">
                        <wp:posOffset>81280</wp:posOffset>
                      </wp:positionH>
                      <wp:positionV relativeFrom="paragraph">
                        <wp:posOffset>82550</wp:posOffset>
                      </wp:positionV>
                      <wp:extent cx="704850" cy="590550"/>
                      <wp:effectExtent l="0" t="0" r="0" b="0"/>
                      <wp:wrapNone/>
                      <wp:docPr id="13" name="Group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50" cy="590550"/>
                                <a:chOff x="0" y="0"/>
                                <a:chExt cx="1219200" cy="14712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r:id="rId1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9200" cy="1219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1" name="Text Box 11"/>
                              <wps:cNvSpPr txBox="1"/>
                              <wps:spPr>
                                <a:xfrm>
                                  <a:off x="0" y="1219200"/>
                                  <a:ext cx="1219200" cy="25209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3B0795" w14:textId="77777777" w:rsidR="0042080D" w:rsidRPr="0042080D" w:rsidRDefault="0042080D" w:rsidP="0042080D">
                                    <w:pP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5B0388" id="Group 13" o:spid="_x0000_s1027" style="position:absolute;left:0;text-align:left;margin-left:6.4pt;margin-top:6.5pt;width:55.5pt;height:46.5pt;z-index:-251653120;mso-position-horizontal-relative:text;mso-position-vertical-relative:text;mso-width-relative:margin;mso-height-relative:margin" coordsize="12192,14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0" o:spid="_x0000_s1028" type="#_x0000_t75" style="position:absolute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">
                        <v:imagedata r:id="rId13" o:title=""/>
                      </v:shape>
                      <v:shape id="Text Box 11" o:spid="_x0000_s1029" type="#_x0000_t202" style="position:absolute;top:12192;width:12192;height:2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      <v:textbox>
                          <w:txbxContent>
                            <w:p w14:paraId="693B0795" w14:textId="77777777" w:rsidR="0042080D" w:rsidRPr="0042080D" w:rsidRDefault="0042080D" w:rsidP="0042080D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42080D">
              <w:t>XAMPP</w:t>
            </w:r>
            <w:bookmarkEnd w:id="9"/>
          </w:p>
          <w:p w14:paraId="6039648E" w14:textId="77777777" w:rsidR="0042080D" w:rsidRDefault="0042080D" w:rsidP="002C31C9">
            <w:pPr>
              <w:jc w:val="center"/>
            </w:pPr>
            <w:r>
              <w:t>En su versión 7.3</w:t>
            </w:r>
          </w:p>
          <w:p w14:paraId="13E17382" w14:textId="77777777" w:rsidR="002C31C9" w:rsidRDefault="002C31C9" w:rsidP="002C31C9">
            <w:pPr>
              <w:jc w:val="center"/>
            </w:pPr>
          </w:p>
          <w:p w14:paraId="02C3A28E" w14:textId="14D39400" w:rsidR="002C31C9" w:rsidRPr="002C31C9" w:rsidRDefault="002C31C9" w:rsidP="002C31C9">
            <w:pPr>
              <w:jc w:val="center"/>
            </w:pPr>
          </w:p>
        </w:tc>
        <w:tc>
          <w:tcPr>
            <w:tcW w:w="4704" w:type="dxa"/>
            <w:shd w:val="clear" w:color="auto" w:fill="auto"/>
          </w:tcPr>
          <w:p w14:paraId="7378CB85" w14:textId="24D31284" w:rsidR="0042080D" w:rsidRDefault="002C31C9" w:rsidP="0042080D">
            <w:pPr>
              <w:pStyle w:val="Heading2"/>
              <w:jc w:val="center"/>
              <w:rPr>
                <w:rFonts w:ascii="Cambria" w:hAnsi="Cambria"/>
              </w:rPr>
            </w:pPr>
            <w:bookmarkStart w:id="10" w:name="_Toc83556002"/>
            <w:bookmarkStart w:id="11" w:name="_Toc83565697"/>
            <w:r>
              <w:rPr>
                <w:rFonts w:ascii="Cambria" w:hAnsi="Cambria"/>
                <w:noProof/>
              </w:rPr>
              <w:drawing>
                <wp:anchor distT="0" distB="0" distL="114300" distR="114300" simplePos="0" relativeHeight="251664384" behindDoc="1" locked="0" layoutInCell="1" allowOverlap="1" wp14:anchorId="44CF3CE7" wp14:editId="7E7EB037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370840</wp:posOffset>
                  </wp:positionV>
                  <wp:extent cx="609600" cy="723900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End w:id="10"/>
            <w:bookmarkEnd w:id="11"/>
          </w:p>
          <w:p w14:paraId="263FE506" w14:textId="4D3FD4C9" w:rsidR="0042080D" w:rsidRPr="00954C64" w:rsidRDefault="0042080D" w:rsidP="0042080D">
            <w:pPr>
              <w:pStyle w:val="Heading2"/>
              <w:jc w:val="center"/>
              <w:rPr>
                <w:rFonts w:ascii="Cambria" w:hAnsi="Cambria"/>
              </w:rPr>
            </w:pPr>
            <w:bookmarkStart w:id="12" w:name="_Toc83565698"/>
            <w:r w:rsidRPr="00954C64">
              <w:rPr>
                <w:rFonts w:ascii="Cambria" w:hAnsi="Cambria"/>
              </w:rPr>
              <w:t>C</w:t>
            </w:r>
            <w:r>
              <w:rPr>
                <w:rFonts w:ascii="Cambria" w:hAnsi="Cambria"/>
              </w:rPr>
              <w:t>omposer</w:t>
            </w:r>
            <w:bookmarkEnd w:id="12"/>
          </w:p>
          <w:p w14:paraId="7C41DCF0" w14:textId="77777777" w:rsidR="0042080D" w:rsidRDefault="0042080D" w:rsidP="0042080D">
            <w:pPr>
              <w:jc w:val="center"/>
            </w:pPr>
            <w:r>
              <w:t>En su versión 8.0</w:t>
            </w:r>
          </w:p>
          <w:p w14:paraId="05C5D828" w14:textId="77777777" w:rsidR="0042080D" w:rsidRDefault="0042080D" w:rsidP="0042080D">
            <w:pPr>
              <w:spacing w:after="200"/>
              <w:rPr>
                <w:lang w:val="es-MX"/>
              </w:rPr>
            </w:pPr>
          </w:p>
        </w:tc>
      </w:tr>
      <w:tr w:rsidR="002C31C9" w14:paraId="37DFE090" w14:textId="77777777" w:rsidTr="00A72D9D">
        <w:trPr>
          <w:trHeight w:val="634"/>
        </w:trPr>
        <w:tc>
          <w:tcPr>
            <w:tcW w:w="5065" w:type="dxa"/>
            <w:shd w:val="clear" w:color="auto" w:fill="auto"/>
          </w:tcPr>
          <w:p w14:paraId="7571BEA8" w14:textId="29B0449D" w:rsidR="0042080D" w:rsidRDefault="0042080D" w:rsidP="0042080D">
            <w:pPr>
              <w:pStyle w:val="Heading2"/>
              <w:jc w:val="center"/>
              <w:rPr>
                <w:rFonts w:ascii="Cambria" w:hAnsi="Cambria"/>
              </w:rPr>
            </w:pPr>
          </w:p>
          <w:p w14:paraId="27AC3808" w14:textId="6A451758" w:rsidR="0042080D" w:rsidRPr="00954C64" w:rsidRDefault="002C31C9" w:rsidP="0042080D">
            <w:pPr>
              <w:pStyle w:val="Heading2"/>
              <w:jc w:val="center"/>
              <w:rPr>
                <w:rFonts w:ascii="Cambria" w:hAnsi="Cambria"/>
              </w:rPr>
            </w:pPr>
            <w:bookmarkStart w:id="13" w:name="_Toc83565699"/>
            <w:r>
              <w:rPr>
                <w:rFonts w:ascii="Cambria" w:hAnsi="Cambria"/>
                <w:noProof/>
              </w:rPr>
              <w:drawing>
                <wp:anchor distT="0" distB="0" distL="114300" distR="114300" simplePos="0" relativeHeight="251665408" behindDoc="1" locked="0" layoutInCell="1" allowOverlap="1" wp14:anchorId="10C0E32A" wp14:editId="58E71969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5715</wp:posOffset>
                  </wp:positionV>
                  <wp:extent cx="647700" cy="674055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7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2080D" w:rsidRPr="00954C64">
              <w:rPr>
                <w:rFonts w:ascii="Cambria" w:hAnsi="Cambria"/>
              </w:rPr>
              <w:t>Laravel</w:t>
            </w:r>
            <w:bookmarkEnd w:id="13"/>
          </w:p>
          <w:p w14:paraId="14EE4E45" w14:textId="77777777" w:rsidR="0042080D" w:rsidRDefault="0042080D" w:rsidP="0042080D">
            <w:pPr>
              <w:jc w:val="center"/>
            </w:pPr>
            <w:r>
              <w:t>En su versión 8.0</w:t>
            </w:r>
          </w:p>
          <w:p w14:paraId="153D6BDC" w14:textId="77777777" w:rsidR="0042080D" w:rsidRDefault="0042080D" w:rsidP="0042080D">
            <w:pPr>
              <w:pStyle w:val="Heading1"/>
              <w:rPr>
                <w:lang w:val="es-MX"/>
              </w:rPr>
            </w:pPr>
          </w:p>
        </w:tc>
        <w:tc>
          <w:tcPr>
            <w:tcW w:w="4704" w:type="dxa"/>
            <w:shd w:val="clear" w:color="auto" w:fill="auto"/>
          </w:tcPr>
          <w:p w14:paraId="705F92A3" w14:textId="559F2F16" w:rsidR="0042080D" w:rsidRDefault="0042080D" w:rsidP="0042080D">
            <w:pPr>
              <w:pStyle w:val="Heading2"/>
              <w:jc w:val="center"/>
              <w:rPr>
                <w:rFonts w:ascii="Cambria" w:hAnsi="Cambria"/>
              </w:rPr>
            </w:pPr>
          </w:p>
          <w:p w14:paraId="1D896E81" w14:textId="56DE4F62" w:rsidR="0042080D" w:rsidRPr="00954C64" w:rsidRDefault="002C31C9" w:rsidP="0042080D">
            <w:pPr>
              <w:pStyle w:val="Heading2"/>
              <w:jc w:val="center"/>
              <w:rPr>
                <w:rFonts w:ascii="Cambria" w:hAnsi="Cambria"/>
              </w:rPr>
            </w:pPr>
            <w:bookmarkStart w:id="14" w:name="_Toc83565700"/>
            <w:r>
              <w:rPr>
                <w:rFonts w:ascii="Cambria" w:hAnsi="Cambria"/>
                <w:noProof/>
              </w:rPr>
              <w:drawing>
                <wp:anchor distT="0" distB="0" distL="114300" distR="114300" simplePos="0" relativeHeight="251666432" behindDoc="1" locked="0" layoutInCell="1" allowOverlap="1" wp14:anchorId="687828F3" wp14:editId="1D1D73C9">
                  <wp:simplePos x="0" y="0"/>
                  <wp:positionH relativeFrom="column">
                    <wp:posOffset>132080</wp:posOffset>
                  </wp:positionH>
                  <wp:positionV relativeFrom="paragraph">
                    <wp:posOffset>24765</wp:posOffset>
                  </wp:positionV>
                  <wp:extent cx="609600" cy="609600"/>
                  <wp:effectExtent l="0" t="0" r="0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2080D" w:rsidRPr="00954C64">
              <w:rPr>
                <w:rFonts w:ascii="Cambria" w:hAnsi="Cambria"/>
              </w:rPr>
              <w:t>Vs Code</w:t>
            </w:r>
            <w:bookmarkEnd w:id="14"/>
          </w:p>
          <w:p w14:paraId="3C6104EF" w14:textId="77777777" w:rsidR="0042080D" w:rsidRDefault="0042080D" w:rsidP="0042080D">
            <w:pPr>
              <w:jc w:val="center"/>
            </w:pPr>
            <w:r>
              <w:t>En su versión 1.6</w:t>
            </w:r>
          </w:p>
          <w:p w14:paraId="710715E5" w14:textId="77777777" w:rsidR="0042080D" w:rsidRDefault="0042080D" w:rsidP="0042080D">
            <w:pPr>
              <w:spacing w:after="200"/>
              <w:rPr>
                <w:lang w:val="es-MX"/>
              </w:rPr>
            </w:pPr>
          </w:p>
        </w:tc>
      </w:tr>
      <w:tr w:rsidR="002C31C9" w14:paraId="2AE62C25" w14:textId="77777777" w:rsidTr="00A72D9D">
        <w:trPr>
          <w:gridAfter w:val="1"/>
          <w:wAfter w:w="4704" w:type="dxa"/>
          <w:trHeight w:val="534"/>
        </w:trPr>
        <w:tc>
          <w:tcPr>
            <w:tcW w:w="5065" w:type="dxa"/>
            <w:shd w:val="clear" w:color="auto" w:fill="auto"/>
          </w:tcPr>
          <w:p w14:paraId="22B6BD38" w14:textId="6735FF13" w:rsidR="0042080D" w:rsidRDefault="002C31C9" w:rsidP="0042080D">
            <w:pPr>
              <w:pStyle w:val="Heading2"/>
              <w:jc w:val="center"/>
              <w:rPr>
                <w:rFonts w:ascii="Cambria" w:hAnsi="Cambria"/>
              </w:rPr>
            </w:pPr>
            <w:bookmarkStart w:id="15" w:name="_Toc83556006"/>
            <w:bookmarkStart w:id="16" w:name="_Toc83565701"/>
            <w:r>
              <w:rPr>
                <w:rFonts w:ascii="Cambria" w:hAnsi="Cambria"/>
                <w:noProof/>
              </w:rPr>
              <w:drawing>
                <wp:anchor distT="0" distB="0" distL="114300" distR="114300" simplePos="0" relativeHeight="251667456" behindDoc="1" locked="0" layoutInCell="1" allowOverlap="1" wp14:anchorId="700CE872" wp14:editId="4A9D0115">
                  <wp:simplePos x="0" y="0"/>
                  <wp:positionH relativeFrom="column">
                    <wp:posOffset>100330</wp:posOffset>
                  </wp:positionH>
                  <wp:positionV relativeFrom="paragraph">
                    <wp:posOffset>384810</wp:posOffset>
                  </wp:positionV>
                  <wp:extent cx="723900" cy="723900"/>
                  <wp:effectExtent l="0" t="0" r="0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15"/>
            <w:bookmarkEnd w:id="16"/>
          </w:p>
          <w:p w14:paraId="5785DD11" w14:textId="24BA6292" w:rsidR="0042080D" w:rsidRPr="00954C64" w:rsidRDefault="0042080D" w:rsidP="0042080D">
            <w:pPr>
              <w:pStyle w:val="Heading2"/>
              <w:jc w:val="center"/>
              <w:rPr>
                <w:rFonts w:ascii="Cambria" w:hAnsi="Cambria"/>
              </w:rPr>
            </w:pPr>
            <w:bookmarkStart w:id="17" w:name="_Toc83565702"/>
            <w:r w:rsidRPr="00954C64">
              <w:rPr>
                <w:rFonts w:ascii="Cambria" w:hAnsi="Cambria"/>
              </w:rPr>
              <w:t>Git Bash</w:t>
            </w:r>
            <w:bookmarkEnd w:id="17"/>
          </w:p>
          <w:p w14:paraId="457EB934" w14:textId="77777777" w:rsidR="0042080D" w:rsidRPr="00954C64" w:rsidRDefault="0042080D" w:rsidP="0042080D">
            <w:pPr>
              <w:jc w:val="center"/>
            </w:pPr>
            <w:r>
              <w:t>En su versión 2.28</w:t>
            </w:r>
          </w:p>
          <w:p w14:paraId="2993EC8A" w14:textId="77777777" w:rsidR="0042080D" w:rsidRDefault="0042080D" w:rsidP="0042080D">
            <w:pPr>
              <w:pStyle w:val="Heading1"/>
              <w:rPr>
                <w:lang w:val="es-MX"/>
              </w:rPr>
            </w:pPr>
          </w:p>
        </w:tc>
      </w:tr>
    </w:tbl>
    <w:p w14:paraId="67FD8FC9" w14:textId="57C4A29B" w:rsidR="00667606" w:rsidRDefault="00667606" w:rsidP="00667606">
      <w:pPr>
        <w:pStyle w:val="Content"/>
      </w:pPr>
    </w:p>
    <w:p w14:paraId="65BD945E" w14:textId="34F1BE1B" w:rsidR="00C8308C" w:rsidRDefault="00C8308C" w:rsidP="00667606">
      <w:pPr>
        <w:pStyle w:val="Content"/>
      </w:pPr>
    </w:p>
    <w:p w14:paraId="495296DD" w14:textId="77777777" w:rsidR="00C8308C" w:rsidRPr="00CB01DF" w:rsidRDefault="00C8308C" w:rsidP="00667606">
      <w:pPr>
        <w:spacing w:after="197" w:line="259" w:lineRule="auto"/>
        <w:rPr>
          <w:lang w:val="es-MX"/>
        </w:rPr>
      </w:pPr>
    </w:p>
    <w:p w14:paraId="47E7EBE6" w14:textId="043F6AB5" w:rsidR="00667606" w:rsidRDefault="00667606" w:rsidP="00667606">
      <w:pPr>
        <w:pStyle w:val="Content"/>
        <w:rPr>
          <w:lang w:val="es-MX"/>
        </w:rPr>
      </w:pPr>
    </w:p>
    <w:p w14:paraId="0FED60B2" w14:textId="61625852" w:rsidR="002C31C9" w:rsidRDefault="002C31C9" w:rsidP="00667606">
      <w:pPr>
        <w:pStyle w:val="Content"/>
        <w:rPr>
          <w:lang w:val="es-MX"/>
        </w:rPr>
      </w:pPr>
    </w:p>
    <w:p w14:paraId="06C22F3A" w14:textId="629A72F9" w:rsidR="002C31C9" w:rsidRDefault="002C31C9" w:rsidP="00667606">
      <w:pPr>
        <w:pStyle w:val="Content"/>
        <w:rPr>
          <w:lang w:val="es-MX"/>
        </w:rPr>
      </w:pPr>
    </w:p>
    <w:p w14:paraId="0D70B340" w14:textId="61D12EAF" w:rsidR="00C573AE" w:rsidRDefault="00545D1C" w:rsidP="002C31C9">
      <w:pPr>
        <w:pStyle w:val="Heading1"/>
        <w:rPr>
          <w:lang w:val="es-MX"/>
        </w:rPr>
      </w:pPr>
      <w:bookmarkStart w:id="18" w:name="_Toc83565703"/>
      <w:r>
        <w:rPr>
          <w:lang w:val="es-MX"/>
        </w:rPr>
        <w:lastRenderedPageBreak/>
        <w:t>INSTALACIÓN DE HERRAMIENTAS</w:t>
      </w:r>
      <w:bookmarkEnd w:id="18"/>
    </w:p>
    <w:p w14:paraId="6D865CB5" w14:textId="569F7E2B" w:rsidR="00E97D63" w:rsidRDefault="00E97D63" w:rsidP="00E97D63">
      <w:pPr>
        <w:pStyle w:val="Content"/>
        <w:rPr>
          <w:lang w:val="es-MX"/>
        </w:rPr>
      </w:pPr>
    </w:p>
    <w:p w14:paraId="3FB81F8C" w14:textId="77777777" w:rsidR="00E97D63" w:rsidRDefault="00E97D63" w:rsidP="00E97D63">
      <w:pPr>
        <w:pStyle w:val="Content"/>
        <w:rPr>
          <w:lang w:val="es-MX"/>
        </w:rPr>
      </w:pPr>
    </w:p>
    <w:p w14:paraId="51197DC1" w14:textId="12FE23F8" w:rsidR="00E97D63" w:rsidRDefault="002C31C9" w:rsidP="00E97D63">
      <w:pPr>
        <w:pStyle w:val="Heading2"/>
        <w:rPr>
          <w:b/>
          <w:bCs/>
          <w:lang w:val="es-MX"/>
        </w:rPr>
      </w:pPr>
      <w:bookmarkStart w:id="19" w:name="_Toc83565704"/>
      <w:r w:rsidRPr="00C573AE">
        <w:rPr>
          <w:b/>
          <w:bCs/>
          <w:lang w:val="es-MX"/>
        </w:rPr>
        <w:t>XAMPP</w:t>
      </w:r>
      <w:r w:rsidR="00E97D63">
        <w:rPr>
          <w:b/>
          <w:bCs/>
          <w:lang w:val="es-MX"/>
        </w:rPr>
        <w:t xml:space="preserve"> (Importante que sea la versión 7.3)</w:t>
      </w:r>
      <w:bookmarkEnd w:id="19"/>
    </w:p>
    <w:p w14:paraId="3AB6A907" w14:textId="77777777" w:rsidR="00E97D63" w:rsidRPr="00E97D63" w:rsidRDefault="00E97D63" w:rsidP="00E97D63">
      <w:pPr>
        <w:rPr>
          <w:lang w:val="es-MX"/>
        </w:rPr>
      </w:pPr>
    </w:p>
    <w:p w14:paraId="29172F1C" w14:textId="5F8D76F5" w:rsidR="00C573AE" w:rsidRDefault="00C573AE" w:rsidP="00C573AE">
      <w:pPr>
        <w:pStyle w:val="Content"/>
        <w:rPr>
          <w:rStyle w:val="Hyperlink"/>
          <w:lang w:val="es-MX"/>
        </w:rPr>
      </w:pPr>
      <w:r w:rsidRPr="00C573AE">
        <w:rPr>
          <w:b/>
          <w:bCs/>
          <w:lang w:val="es-MX"/>
        </w:rPr>
        <w:t>P</w:t>
      </w:r>
      <w:r>
        <w:rPr>
          <w:b/>
          <w:bCs/>
          <w:lang w:val="es-MX"/>
        </w:rPr>
        <w:t>ASO</w:t>
      </w:r>
      <w:r w:rsidRPr="00C573AE">
        <w:rPr>
          <w:b/>
          <w:bCs/>
          <w:lang w:val="es-MX"/>
        </w:rPr>
        <w:t xml:space="preserve"> 1:</w:t>
      </w:r>
      <w:r>
        <w:rPr>
          <w:b/>
          <w:bCs/>
          <w:lang w:val="es-MX"/>
        </w:rPr>
        <w:t xml:space="preserve"> </w:t>
      </w:r>
      <w:r w:rsidRPr="00C573AE">
        <w:rPr>
          <w:lang w:val="es-MX"/>
        </w:rPr>
        <w:t>D</w:t>
      </w:r>
      <w:r>
        <w:rPr>
          <w:lang w:val="es-MX"/>
        </w:rPr>
        <w:t xml:space="preserve">escargar el instalador del siguiente link: </w:t>
      </w:r>
      <w:hyperlink r:id="rId22" w:history="1">
        <w:r w:rsidRPr="00C12461">
          <w:rPr>
            <w:rStyle w:val="Hyperlink"/>
            <w:lang w:val="es-MX"/>
          </w:rPr>
          <w:t>https://www.apachefriends.org/xampp-files/7.3.30/xampp-windows-x64-7.3.30-0-VC15-installer.exe</w:t>
        </w:r>
      </w:hyperlink>
    </w:p>
    <w:p w14:paraId="44653CCD" w14:textId="7ADA686C" w:rsidR="00C573AE" w:rsidRDefault="00C573AE" w:rsidP="00C573AE">
      <w:pPr>
        <w:pStyle w:val="Content"/>
        <w:rPr>
          <w:rStyle w:val="Hyperlink"/>
          <w:lang w:val="es-MX"/>
        </w:rPr>
      </w:pPr>
    </w:p>
    <w:p w14:paraId="27E50347" w14:textId="4C46F22B" w:rsidR="00C573AE" w:rsidRDefault="00C573AE" w:rsidP="00C573AE">
      <w:pPr>
        <w:pStyle w:val="Content"/>
      </w:pPr>
      <w:r w:rsidRPr="00C573AE">
        <w:rPr>
          <w:b/>
          <w:bCs/>
        </w:rPr>
        <w:t>P</w:t>
      </w:r>
      <w:r>
        <w:rPr>
          <w:b/>
          <w:bCs/>
        </w:rPr>
        <w:t>ASO</w:t>
      </w:r>
      <w:r w:rsidRPr="00C573AE">
        <w:rPr>
          <w:b/>
          <w:bCs/>
        </w:rPr>
        <w:t xml:space="preserve"> 2:</w:t>
      </w:r>
      <w:r>
        <w:rPr>
          <w:b/>
          <w:bCs/>
        </w:rPr>
        <w:t xml:space="preserve"> </w:t>
      </w:r>
      <w:r w:rsidRPr="00C573AE">
        <w:t>Abr</w:t>
      </w:r>
      <w:r w:rsidR="00545D1C">
        <w:t>ir</w:t>
      </w:r>
      <w:r w:rsidRPr="00C573AE">
        <w:t xml:space="preserve"> el instalador y s</w:t>
      </w:r>
      <w:r w:rsidR="00545D1C">
        <w:t>eguir</w:t>
      </w:r>
      <w:r w:rsidRPr="00C573AE">
        <w:t xml:space="preserve"> l</w:t>
      </w:r>
      <w:r>
        <w:t>os</w:t>
      </w:r>
      <w:r w:rsidRPr="00C573AE">
        <w:t xml:space="preserve"> pasos</w:t>
      </w:r>
      <w:r>
        <w:t xml:space="preserve"> indicados </w:t>
      </w:r>
      <w:r w:rsidR="00150D82">
        <w:t>a continuación:</w:t>
      </w:r>
    </w:p>
    <w:p w14:paraId="7FE9EB57" w14:textId="3F9FDCF8" w:rsidR="00C573AE" w:rsidRDefault="00C573AE" w:rsidP="00C573AE">
      <w:pPr>
        <w:pStyle w:val="Content"/>
      </w:pPr>
    </w:p>
    <w:p w14:paraId="72ECE9DC" w14:textId="05D49FFA" w:rsidR="00150D82" w:rsidRDefault="00150D82" w:rsidP="00C573AE">
      <w:pPr>
        <w:pStyle w:val="Content"/>
      </w:pPr>
    </w:p>
    <w:p w14:paraId="4909E175" w14:textId="1B1B22B8" w:rsidR="00150D82" w:rsidRDefault="00150D82" w:rsidP="00C573AE">
      <w:pPr>
        <w:pStyle w:val="Content"/>
      </w:pPr>
    </w:p>
    <w:p w14:paraId="7B0F9ED1" w14:textId="77777777" w:rsidR="00150D82" w:rsidRDefault="00150D82" w:rsidP="00C573AE">
      <w:pPr>
        <w:pStyle w:val="Content"/>
      </w:pPr>
    </w:p>
    <w:p w14:paraId="654B11D5" w14:textId="3313596D" w:rsidR="00C573AE" w:rsidRDefault="00C573AE" w:rsidP="00C573AE">
      <w:pPr>
        <w:pStyle w:val="Content"/>
        <w:jc w:val="center"/>
      </w:pPr>
      <w:r>
        <w:rPr>
          <w:noProof/>
        </w:rPr>
        <w:drawing>
          <wp:inline distT="0" distB="0" distL="0" distR="0" wp14:anchorId="2D9506F4" wp14:editId="2A82AB17">
            <wp:extent cx="3895725" cy="3278980"/>
            <wp:effectExtent l="76200" t="76200" r="123825" b="131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9626" cy="32990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7DD933" w14:textId="7B0260C6" w:rsidR="00150D82" w:rsidRDefault="00150D82" w:rsidP="00C573AE">
      <w:pPr>
        <w:pStyle w:val="Content"/>
        <w:jc w:val="center"/>
      </w:pPr>
    </w:p>
    <w:p w14:paraId="254797AC" w14:textId="4692722F" w:rsidR="00150D82" w:rsidRDefault="00150D82" w:rsidP="00C573AE">
      <w:pPr>
        <w:pStyle w:val="Content"/>
        <w:jc w:val="center"/>
      </w:pPr>
    </w:p>
    <w:p w14:paraId="7B334099" w14:textId="78423161" w:rsidR="00150D82" w:rsidRDefault="00150D82" w:rsidP="00C573AE">
      <w:pPr>
        <w:pStyle w:val="Content"/>
        <w:jc w:val="center"/>
      </w:pPr>
    </w:p>
    <w:p w14:paraId="0F6A6544" w14:textId="7FBBAB34" w:rsidR="00150D82" w:rsidRDefault="00150D82" w:rsidP="00C573AE">
      <w:pPr>
        <w:pStyle w:val="Content"/>
        <w:jc w:val="center"/>
      </w:pPr>
    </w:p>
    <w:p w14:paraId="35FCD5B9" w14:textId="5C84AAA5" w:rsidR="00150D82" w:rsidRDefault="00150D82" w:rsidP="00E97D63">
      <w:pPr>
        <w:pStyle w:val="Content"/>
      </w:pPr>
    </w:p>
    <w:p w14:paraId="68937446" w14:textId="77777777" w:rsidR="00ED39A2" w:rsidRDefault="00ED39A2" w:rsidP="00E97D63">
      <w:pPr>
        <w:pStyle w:val="Content"/>
      </w:pPr>
    </w:p>
    <w:p w14:paraId="085A74DB" w14:textId="58A1DBE6" w:rsidR="00C573AE" w:rsidRDefault="00C573AE" w:rsidP="00C573AE">
      <w:pPr>
        <w:pStyle w:val="Content"/>
        <w:jc w:val="center"/>
      </w:pPr>
      <w:r>
        <w:rPr>
          <w:noProof/>
        </w:rPr>
        <w:drawing>
          <wp:inline distT="0" distB="0" distL="0" distR="0" wp14:anchorId="4FBCB44B" wp14:editId="035BEF8C">
            <wp:extent cx="4038600" cy="3399643"/>
            <wp:effectExtent l="76200" t="76200" r="133350" b="1250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5104" cy="34051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996D1" w14:textId="214CBE0D" w:rsidR="00C573AE" w:rsidRDefault="00150D82" w:rsidP="00C573AE">
      <w:pPr>
        <w:pStyle w:val="Content"/>
        <w:jc w:val="center"/>
      </w:pPr>
      <w:r>
        <w:rPr>
          <w:noProof/>
        </w:rPr>
        <w:drawing>
          <wp:inline distT="0" distB="0" distL="0" distR="0" wp14:anchorId="37534E18" wp14:editId="42723D16">
            <wp:extent cx="4036847" cy="3409950"/>
            <wp:effectExtent l="76200" t="76200" r="135255" b="133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2063" cy="34228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23B199" w14:textId="2C60E8E4" w:rsidR="00150D82" w:rsidRDefault="00150D82" w:rsidP="00C573AE">
      <w:pPr>
        <w:pStyle w:val="Content"/>
        <w:jc w:val="center"/>
      </w:pPr>
    </w:p>
    <w:p w14:paraId="1CD3300C" w14:textId="6CE6FF31" w:rsidR="00150D82" w:rsidRDefault="00150D82" w:rsidP="00C573AE">
      <w:pPr>
        <w:pStyle w:val="Content"/>
        <w:jc w:val="center"/>
      </w:pPr>
    </w:p>
    <w:p w14:paraId="3B90344B" w14:textId="2632F6D1" w:rsidR="00150D82" w:rsidRDefault="00150D82" w:rsidP="00C573AE">
      <w:pPr>
        <w:pStyle w:val="Content"/>
        <w:jc w:val="center"/>
      </w:pPr>
    </w:p>
    <w:p w14:paraId="28797779" w14:textId="77777777" w:rsidR="00150D82" w:rsidRDefault="00150D82" w:rsidP="00ED39A2">
      <w:pPr>
        <w:pStyle w:val="Content"/>
      </w:pPr>
    </w:p>
    <w:p w14:paraId="53E5D588" w14:textId="1E616061" w:rsidR="00150D82" w:rsidRDefault="00150D82" w:rsidP="00C573AE">
      <w:pPr>
        <w:pStyle w:val="Content"/>
        <w:jc w:val="center"/>
      </w:pPr>
      <w:r>
        <w:rPr>
          <w:noProof/>
        </w:rPr>
        <w:drawing>
          <wp:inline distT="0" distB="0" distL="0" distR="0" wp14:anchorId="515B63DE" wp14:editId="18172ABA">
            <wp:extent cx="4085441" cy="3457575"/>
            <wp:effectExtent l="76200" t="76200" r="125095" b="1238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2098" cy="3480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B2C74" w14:textId="56E931A0" w:rsidR="00150D82" w:rsidRDefault="00150D82" w:rsidP="00C573AE">
      <w:pPr>
        <w:pStyle w:val="Content"/>
        <w:jc w:val="center"/>
      </w:pPr>
      <w:r>
        <w:rPr>
          <w:noProof/>
        </w:rPr>
        <w:drawing>
          <wp:inline distT="0" distB="0" distL="0" distR="0" wp14:anchorId="62ACFC2A" wp14:editId="637D5F9B">
            <wp:extent cx="4086225" cy="3448369"/>
            <wp:effectExtent l="76200" t="76200" r="123825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8028" cy="3458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1AAB4" w14:textId="1E997752" w:rsidR="00150D82" w:rsidRDefault="00150D82" w:rsidP="00C573AE">
      <w:pPr>
        <w:pStyle w:val="Content"/>
        <w:jc w:val="center"/>
      </w:pPr>
    </w:p>
    <w:p w14:paraId="00835797" w14:textId="49C3E451" w:rsidR="00150D82" w:rsidRDefault="00150D82" w:rsidP="00C573AE">
      <w:pPr>
        <w:pStyle w:val="Content"/>
        <w:jc w:val="center"/>
      </w:pPr>
    </w:p>
    <w:p w14:paraId="571C92BC" w14:textId="71EA59CF" w:rsidR="00150D82" w:rsidRDefault="00150D82" w:rsidP="00ED39A2">
      <w:pPr>
        <w:pStyle w:val="Content"/>
      </w:pPr>
    </w:p>
    <w:p w14:paraId="46844CD7" w14:textId="77777777" w:rsidR="00ED39A2" w:rsidRDefault="00ED39A2" w:rsidP="00ED39A2">
      <w:pPr>
        <w:pStyle w:val="Content"/>
      </w:pPr>
    </w:p>
    <w:p w14:paraId="660B5C28" w14:textId="39D7FF7F" w:rsidR="00150D82" w:rsidRDefault="00150D82" w:rsidP="00C573AE">
      <w:pPr>
        <w:pStyle w:val="Content"/>
        <w:jc w:val="center"/>
      </w:pPr>
      <w:r>
        <w:rPr>
          <w:noProof/>
        </w:rPr>
        <w:drawing>
          <wp:inline distT="0" distB="0" distL="0" distR="0" wp14:anchorId="44098F67" wp14:editId="4476B2A9">
            <wp:extent cx="4086225" cy="3436443"/>
            <wp:effectExtent l="76200" t="76200" r="123825" b="1263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8864" cy="3447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17B3D" w14:textId="6F01D2EA" w:rsidR="00150D82" w:rsidRDefault="00150D82" w:rsidP="00C573AE">
      <w:pPr>
        <w:pStyle w:val="Content"/>
        <w:jc w:val="center"/>
      </w:pPr>
      <w:r>
        <w:rPr>
          <w:noProof/>
        </w:rPr>
        <w:drawing>
          <wp:inline distT="0" distB="0" distL="0" distR="0" wp14:anchorId="34055A9D" wp14:editId="55C478E1">
            <wp:extent cx="4076700" cy="3431715"/>
            <wp:effectExtent l="76200" t="76200" r="133350" b="130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9861" cy="34427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B518C6" w14:textId="30F8C897" w:rsidR="00C573AE" w:rsidRDefault="00C573AE" w:rsidP="00C573AE">
      <w:pPr>
        <w:pStyle w:val="Content"/>
        <w:rPr>
          <w:b/>
          <w:bCs/>
        </w:rPr>
      </w:pPr>
    </w:p>
    <w:p w14:paraId="6D1E99AA" w14:textId="49FA0CC9" w:rsidR="00545D1C" w:rsidRDefault="00545D1C" w:rsidP="00545D1C"/>
    <w:p w14:paraId="18C968F1" w14:textId="0C7F3369" w:rsidR="00545D1C" w:rsidRDefault="00545D1C" w:rsidP="00545D1C">
      <w:pPr>
        <w:pStyle w:val="Heading2"/>
        <w:rPr>
          <w:b/>
          <w:bCs/>
        </w:rPr>
      </w:pPr>
      <w:bookmarkStart w:id="20" w:name="_Toc83565705"/>
      <w:r w:rsidRPr="00545D1C">
        <w:rPr>
          <w:b/>
          <w:bCs/>
        </w:rPr>
        <w:lastRenderedPageBreak/>
        <w:t>COMPOSER</w:t>
      </w:r>
      <w:bookmarkEnd w:id="20"/>
    </w:p>
    <w:p w14:paraId="06E3E9A9" w14:textId="77777777" w:rsidR="00E97D63" w:rsidRPr="00E97D63" w:rsidRDefault="00E97D63" w:rsidP="00E97D63"/>
    <w:p w14:paraId="495202D9" w14:textId="77777777" w:rsidR="00545D1C" w:rsidRDefault="00545D1C" w:rsidP="0018237E">
      <w:pPr>
        <w:pStyle w:val="Content"/>
      </w:pPr>
      <w:r w:rsidRPr="0018237E">
        <w:rPr>
          <w:b/>
          <w:bCs/>
        </w:rPr>
        <w:t>PASO 1:</w:t>
      </w:r>
      <w:r>
        <w:t xml:space="preserve"> </w:t>
      </w:r>
      <w:r w:rsidRPr="0018237E">
        <w:rPr>
          <w:rStyle w:val="ContentChar"/>
        </w:rPr>
        <w:t>Descargar el instalador del siguiente link:</w:t>
      </w:r>
    </w:p>
    <w:p w14:paraId="0F9F3BD8" w14:textId="6A442302" w:rsidR="00545D1C" w:rsidRDefault="00545D1C" w:rsidP="0018237E">
      <w:pPr>
        <w:pStyle w:val="Content"/>
        <w:rPr>
          <w:rStyle w:val="Hyperlink"/>
          <w:b/>
          <w:bCs/>
          <w:lang w:val="es-MX"/>
        </w:rPr>
      </w:pPr>
      <w:r w:rsidRPr="00545D1C">
        <w:t xml:space="preserve"> </w:t>
      </w:r>
      <w:hyperlink r:id="rId30" w:history="1">
        <w:r w:rsidRPr="00545D1C">
          <w:rPr>
            <w:rStyle w:val="Hyperlink"/>
            <w:b/>
            <w:bCs/>
            <w:lang w:val="es-MX"/>
          </w:rPr>
          <w:t>https://getcomposer.org/Composer-Setup.exe</w:t>
        </w:r>
      </w:hyperlink>
    </w:p>
    <w:p w14:paraId="52FFFE4F" w14:textId="41CBFCD5" w:rsidR="00545D1C" w:rsidRDefault="00545D1C" w:rsidP="0018237E">
      <w:pPr>
        <w:pStyle w:val="Content"/>
        <w:rPr>
          <w:rStyle w:val="Hyperlink"/>
          <w:b/>
          <w:bCs/>
          <w:lang w:val="es-MX"/>
        </w:rPr>
      </w:pPr>
    </w:p>
    <w:p w14:paraId="49AF52F1" w14:textId="6603A95D" w:rsidR="00545D1C" w:rsidRDefault="00545D1C" w:rsidP="0018237E">
      <w:pPr>
        <w:pStyle w:val="Content"/>
      </w:pPr>
      <w:r w:rsidRPr="0018237E">
        <w:rPr>
          <w:b/>
          <w:bCs/>
        </w:rPr>
        <w:t>PASO 2:</w:t>
      </w:r>
      <w:r>
        <w:t xml:space="preserve"> </w:t>
      </w:r>
      <w:r w:rsidRPr="00545D1C">
        <w:t>Abrir el instalador y seguir los pasos indicados a continuación:</w:t>
      </w:r>
    </w:p>
    <w:p w14:paraId="35854F4C" w14:textId="563FE06A" w:rsidR="00545D1C" w:rsidRDefault="00545D1C" w:rsidP="00545D1C">
      <w:pPr>
        <w:rPr>
          <w:b w:val="0"/>
          <w:bCs/>
        </w:rPr>
      </w:pPr>
    </w:p>
    <w:p w14:paraId="6B91191F" w14:textId="77777777" w:rsidR="00545D1C" w:rsidRDefault="00545D1C" w:rsidP="00545D1C">
      <w:pPr>
        <w:rPr>
          <w:b w:val="0"/>
          <w:bCs/>
        </w:rPr>
      </w:pPr>
    </w:p>
    <w:p w14:paraId="212A0ABE" w14:textId="397AD364" w:rsidR="00545D1C" w:rsidRDefault="00545D1C" w:rsidP="00545D1C">
      <w:pPr>
        <w:jc w:val="center"/>
      </w:pPr>
      <w:r>
        <w:rPr>
          <w:noProof/>
        </w:rPr>
        <w:drawing>
          <wp:inline distT="0" distB="0" distL="0" distR="0" wp14:anchorId="07ED2C6C" wp14:editId="52866E98">
            <wp:extent cx="4200507" cy="2924175"/>
            <wp:effectExtent l="76200" t="76200" r="124460" b="1238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2798" cy="29327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C730D" w14:textId="77777777" w:rsidR="00E97D63" w:rsidRDefault="00E97D63" w:rsidP="00545D1C">
      <w:pPr>
        <w:jc w:val="center"/>
      </w:pPr>
    </w:p>
    <w:p w14:paraId="22FEBB66" w14:textId="2167FA12" w:rsidR="00E97D63" w:rsidRDefault="00E97D63" w:rsidP="00545D1C">
      <w:pPr>
        <w:jc w:val="center"/>
        <w:rPr>
          <w:noProof/>
        </w:rPr>
      </w:pPr>
    </w:p>
    <w:p w14:paraId="2CF138FE" w14:textId="3D242172" w:rsidR="00E97D63" w:rsidRDefault="00E97D63" w:rsidP="00545D1C">
      <w:pPr>
        <w:jc w:val="center"/>
        <w:rPr>
          <w:noProof/>
        </w:rPr>
      </w:pPr>
    </w:p>
    <w:p w14:paraId="2E23DC98" w14:textId="30D28651" w:rsidR="00E97D63" w:rsidRDefault="00E97D63" w:rsidP="00545D1C">
      <w:pPr>
        <w:jc w:val="center"/>
        <w:rPr>
          <w:noProof/>
        </w:rPr>
      </w:pPr>
    </w:p>
    <w:p w14:paraId="177795C3" w14:textId="61B9267D" w:rsidR="00E97D63" w:rsidRDefault="00E97D63" w:rsidP="00545D1C">
      <w:pPr>
        <w:jc w:val="center"/>
        <w:rPr>
          <w:noProof/>
        </w:rPr>
      </w:pPr>
    </w:p>
    <w:p w14:paraId="170682A6" w14:textId="6FCEC9BB" w:rsidR="00E97D63" w:rsidRDefault="00E97D63" w:rsidP="00545D1C">
      <w:pPr>
        <w:jc w:val="center"/>
        <w:rPr>
          <w:noProof/>
        </w:rPr>
      </w:pPr>
    </w:p>
    <w:p w14:paraId="6B1E0A4F" w14:textId="7A7E70CE" w:rsidR="00E97D63" w:rsidRDefault="00E97D63" w:rsidP="00545D1C">
      <w:pPr>
        <w:jc w:val="center"/>
        <w:rPr>
          <w:noProof/>
        </w:rPr>
      </w:pPr>
    </w:p>
    <w:p w14:paraId="5FBA95A1" w14:textId="140B3900" w:rsidR="00E97D63" w:rsidRDefault="00E97D63" w:rsidP="00545D1C">
      <w:pPr>
        <w:jc w:val="center"/>
        <w:rPr>
          <w:noProof/>
        </w:rPr>
      </w:pPr>
    </w:p>
    <w:p w14:paraId="0D9683FA" w14:textId="6251D287" w:rsidR="00E97D63" w:rsidRDefault="00E97D63" w:rsidP="00545D1C">
      <w:pPr>
        <w:jc w:val="center"/>
        <w:rPr>
          <w:noProof/>
        </w:rPr>
      </w:pPr>
    </w:p>
    <w:p w14:paraId="78067488" w14:textId="2AB19066" w:rsidR="00E97D63" w:rsidRDefault="00E97D63" w:rsidP="00545D1C">
      <w:pPr>
        <w:jc w:val="center"/>
        <w:rPr>
          <w:noProof/>
        </w:rPr>
      </w:pPr>
    </w:p>
    <w:p w14:paraId="78FD70CB" w14:textId="2DDD107C" w:rsidR="00E97D63" w:rsidRDefault="00E97D63" w:rsidP="00545D1C">
      <w:pPr>
        <w:jc w:val="center"/>
        <w:rPr>
          <w:noProof/>
        </w:rPr>
      </w:pPr>
    </w:p>
    <w:p w14:paraId="4A8E841B" w14:textId="586ECE08" w:rsidR="00E97D63" w:rsidRDefault="00E97D63" w:rsidP="00E97D63">
      <w:pPr>
        <w:rPr>
          <w:noProof/>
        </w:rPr>
      </w:pPr>
    </w:p>
    <w:p w14:paraId="2DE2FB06" w14:textId="45A22402" w:rsidR="00E97D63" w:rsidRDefault="00E97D63" w:rsidP="00545D1C">
      <w:pPr>
        <w:jc w:val="center"/>
        <w:rPr>
          <w:noProof/>
        </w:rPr>
      </w:pPr>
    </w:p>
    <w:p w14:paraId="784C29A1" w14:textId="77777777" w:rsidR="00E97D63" w:rsidRDefault="00E97D63" w:rsidP="00545D1C">
      <w:pPr>
        <w:jc w:val="center"/>
        <w:rPr>
          <w:noProof/>
        </w:rPr>
      </w:pPr>
    </w:p>
    <w:p w14:paraId="1E4B8ABF" w14:textId="658FDA9B" w:rsidR="00ED39A2" w:rsidRDefault="00E97D63" w:rsidP="00E97D63">
      <w:pPr>
        <w:jc w:val="center"/>
      </w:pPr>
      <w:r>
        <w:rPr>
          <w:noProof/>
        </w:rPr>
        <w:drawing>
          <wp:inline distT="0" distB="0" distL="0" distR="0" wp14:anchorId="63578B47" wp14:editId="3086FCEF">
            <wp:extent cx="4171950" cy="3083613"/>
            <wp:effectExtent l="76200" t="76200" r="133350" b="135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0836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45D1C">
        <w:rPr>
          <w:noProof/>
        </w:rPr>
        <w:drawing>
          <wp:inline distT="0" distB="0" distL="0" distR="0" wp14:anchorId="344BCC01" wp14:editId="1C7FC057">
            <wp:extent cx="4210050" cy="3125759"/>
            <wp:effectExtent l="76200" t="76200" r="133350" b="132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4672" cy="3136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254AF" w14:textId="6C379863" w:rsidR="00E97D63" w:rsidRDefault="00E97D63" w:rsidP="00E97D63">
      <w:pPr>
        <w:jc w:val="center"/>
      </w:pPr>
    </w:p>
    <w:p w14:paraId="2BDDED80" w14:textId="7BED11C0" w:rsidR="00E97D63" w:rsidRDefault="00E97D63" w:rsidP="00E97D63">
      <w:pPr>
        <w:jc w:val="center"/>
      </w:pPr>
    </w:p>
    <w:p w14:paraId="50CEF32D" w14:textId="2E53EC13" w:rsidR="00E97D63" w:rsidRDefault="00E97D63" w:rsidP="00E97D63">
      <w:pPr>
        <w:jc w:val="center"/>
      </w:pPr>
    </w:p>
    <w:p w14:paraId="64946FDD" w14:textId="2D945EC2" w:rsidR="00E97D63" w:rsidRDefault="00E97D63" w:rsidP="00E97D63">
      <w:pPr>
        <w:jc w:val="center"/>
      </w:pPr>
    </w:p>
    <w:p w14:paraId="3003FA6A" w14:textId="23AA885B" w:rsidR="00E97D63" w:rsidRDefault="00E97D63" w:rsidP="00E97D63">
      <w:pPr>
        <w:jc w:val="center"/>
      </w:pPr>
    </w:p>
    <w:p w14:paraId="603DC859" w14:textId="3D3BEE80" w:rsidR="00E97D63" w:rsidRDefault="00E97D63" w:rsidP="00E97D63">
      <w:pPr>
        <w:jc w:val="center"/>
      </w:pPr>
    </w:p>
    <w:p w14:paraId="3F397B1E" w14:textId="77777777" w:rsidR="00E97D63" w:rsidRDefault="00E97D63" w:rsidP="00E97D63">
      <w:pPr>
        <w:jc w:val="center"/>
      </w:pPr>
    </w:p>
    <w:p w14:paraId="180B5585" w14:textId="1D76E733" w:rsidR="00ED39A2" w:rsidRDefault="00545D1C" w:rsidP="00E97D63">
      <w:pPr>
        <w:jc w:val="center"/>
      </w:pPr>
      <w:r>
        <w:rPr>
          <w:noProof/>
        </w:rPr>
        <w:drawing>
          <wp:inline distT="0" distB="0" distL="0" distR="0" wp14:anchorId="2117670E" wp14:editId="3D0016D3">
            <wp:extent cx="4189312" cy="2933700"/>
            <wp:effectExtent l="76200" t="76200" r="135255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956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C885C" w14:textId="41A82988" w:rsidR="00ED39A2" w:rsidRDefault="00ED39A2" w:rsidP="00ED39A2"/>
    <w:p w14:paraId="6B4E26C3" w14:textId="116E2ADE" w:rsidR="00ED39A2" w:rsidRDefault="00E97D63" w:rsidP="00545D1C">
      <w:pPr>
        <w:jc w:val="center"/>
      </w:pPr>
      <w:r>
        <w:rPr>
          <w:noProof/>
        </w:rPr>
        <w:drawing>
          <wp:inline distT="0" distB="0" distL="0" distR="0" wp14:anchorId="4A6F509A" wp14:editId="2B740880">
            <wp:extent cx="4162425" cy="2933722"/>
            <wp:effectExtent l="76200" t="76200" r="123825" b="133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8120" cy="29447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020586" w14:textId="77777777" w:rsidR="00E97D63" w:rsidRDefault="00E97D63" w:rsidP="00545D1C">
      <w:pPr>
        <w:jc w:val="center"/>
      </w:pPr>
    </w:p>
    <w:p w14:paraId="3EDDC394" w14:textId="5CA4E100" w:rsidR="00E97D63" w:rsidRDefault="00E97D63" w:rsidP="00545D1C">
      <w:pPr>
        <w:jc w:val="center"/>
      </w:pPr>
    </w:p>
    <w:p w14:paraId="3C58ADD8" w14:textId="31120013" w:rsidR="00E97D63" w:rsidRDefault="00E97D63" w:rsidP="00545D1C">
      <w:pPr>
        <w:jc w:val="center"/>
      </w:pPr>
    </w:p>
    <w:p w14:paraId="1A99B31E" w14:textId="1579540D" w:rsidR="00E97D63" w:rsidRDefault="00E97D63" w:rsidP="00545D1C">
      <w:pPr>
        <w:jc w:val="center"/>
      </w:pPr>
    </w:p>
    <w:p w14:paraId="6A9A3B81" w14:textId="39E9BA53" w:rsidR="00E97D63" w:rsidRDefault="00E97D63" w:rsidP="00545D1C">
      <w:pPr>
        <w:jc w:val="center"/>
      </w:pPr>
    </w:p>
    <w:p w14:paraId="569DE2A9" w14:textId="77777777" w:rsidR="00E97D63" w:rsidRDefault="00E97D63" w:rsidP="00545D1C">
      <w:pPr>
        <w:jc w:val="center"/>
      </w:pPr>
    </w:p>
    <w:p w14:paraId="32723D07" w14:textId="643494C5" w:rsidR="00ED39A2" w:rsidRDefault="00ED39A2" w:rsidP="00E97D63">
      <w:pPr>
        <w:jc w:val="center"/>
      </w:pPr>
      <w:r>
        <w:br/>
      </w:r>
      <w:r>
        <w:rPr>
          <w:noProof/>
        </w:rPr>
        <w:drawing>
          <wp:inline distT="0" distB="0" distL="0" distR="0" wp14:anchorId="0A690321" wp14:editId="79A9B62B">
            <wp:extent cx="4174520" cy="2952750"/>
            <wp:effectExtent l="76200" t="76200" r="130810" b="133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9479" cy="29633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2692D9" w14:textId="03BED8F6" w:rsidR="00ED39A2" w:rsidRDefault="00E97D63" w:rsidP="00545D1C">
      <w:pPr>
        <w:jc w:val="center"/>
      </w:pPr>
      <w:r>
        <w:rPr>
          <w:noProof/>
        </w:rPr>
        <w:drawing>
          <wp:inline distT="0" distB="0" distL="0" distR="0" wp14:anchorId="4B95F98F" wp14:editId="5393B286">
            <wp:extent cx="4174519" cy="2952750"/>
            <wp:effectExtent l="76200" t="76200" r="130810" b="133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0653" cy="29641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01E867" w14:textId="375EB5CD" w:rsidR="00ED39A2" w:rsidRDefault="00ED39A2" w:rsidP="00545D1C">
      <w:pPr>
        <w:jc w:val="center"/>
      </w:pPr>
    </w:p>
    <w:p w14:paraId="481FC094" w14:textId="45FB7F2D" w:rsidR="00ED39A2" w:rsidRDefault="00ED39A2" w:rsidP="00545D1C">
      <w:pPr>
        <w:jc w:val="center"/>
      </w:pPr>
    </w:p>
    <w:p w14:paraId="5C4AB44B" w14:textId="38F37E02" w:rsidR="0018237E" w:rsidRDefault="0018237E" w:rsidP="00545D1C">
      <w:pPr>
        <w:jc w:val="center"/>
      </w:pPr>
    </w:p>
    <w:p w14:paraId="7035E79E" w14:textId="5F0390E2" w:rsidR="0018237E" w:rsidRDefault="0018237E" w:rsidP="00545D1C">
      <w:pPr>
        <w:jc w:val="center"/>
      </w:pPr>
    </w:p>
    <w:p w14:paraId="26DA0AF1" w14:textId="15E2750D" w:rsidR="0018237E" w:rsidRDefault="0018237E" w:rsidP="00545D1C">
      <w:pPr>
        <w:jc w:val="center"/>
      </w:pPr>
    </w:p>
    <w:p w14:paraId="2BB141B9" w14:textId="4A33336B" w:rsidR="0018237E" w:rsidRDefault="0018237E" w:rsidP="00545D1C">
      <w:pPr>
        <w:jc w:val="center"/>
      </w:pPr>
    </w:p>
    <w:p w14:paraId="29486837" w14:textId="59D2BF60" w:rsidR="0018237E" w:rsidRDefault="0018237E" w:rsidP="00545D1C">
      <w:pPr>
        <w:jc w:val="center"/>
      </w:pPr>
    </w:p>
    <w:p w14:paraId="0504A4F7" w14:textId="73C8537E" w:rsidR="0018237E" w:rsidRDefault="0018237E" w:rsidP="0018237E">
      <w:pPr>
        <w:pStyle w:val="Content"/>
      </w:pPr>
      <w:r w:rsidRPr="0018237E">
        <w:rPr>
          <w:b/>
          <w:bCs/>
        </w:rPr>
        <w:t>PASO 3:</w:t>
      </w:r>
      <w:r>
        <w:t xml:space="preserve"> </w:t>
      </w:r>
      <w:r w:rsidRPr="0018237E">
        <w:t>Dirígete a “Este equipo” y realiza los siguientes pasos</w:t>
      </w:r>
      <w:r>
        <w:t>:</w:t>
      </w:r>
    </w:p>
    <w:p w14:paraId="6737F797" w14:textId="69224E92" w:rsidR="0018237E" w:rsidRDefault="0018237E" w:rsidP="0018237E">
      <w:pPr>
        <w:pStyle w:val="Content"/>
      </w:pPr>
    </w:p>
    <w:p w14:paraId="5DB6C4C6" w14:textId="48C9BD69" w:rsidR="0018237E" w:rsidRDefault="0018237E" w:rsidP="0018237E">
      <w:pPr>
        <w:pStyle w:val="Content"/>
      </w:pPr>
    </w:p>
    <w:p w14:paraId="7123CC13" w14:textId="719EF808" w:rsidR="0018237E" w:rsidRDefault="0018237E" w:rsidP="0018237E">
      <w:pPr>
        <w:pStyle w:val="Content"/>
        <w:jc w:val="center"/>
      </w:pPr>
      <w:r>
        <w:rPr>
          <w:noProof/>
        </w:rPr>
        <w:drawing>
          <wp:inline distT="0" distB="0" distL="0" distR="0" wp14:anchorId="6F9AEB46" wp14:editId="1D0BE9F1">
            <wp:extent cx="5935280" cy="3314700"/>
            <wp:effectExtent l="76200" t="76200" r="142240" b="133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9803" cy="33283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9E4C28" w14:textId="6CF45E82" w:rsidR="0018237E" w:rsidRDefault="0018237E" w:rsidP="0018237E">
      <w:pPr>
        <w:pStyle w:val="Content"/>
        <w:jc w:val="center"/>
      </w:pPr>
      <w:r>
        <w:rPr>
          <w:noProof/>
        </w:rPr>
        <w:drawing>
          <wp:inline distT="0" distB="0" distL="0" distR="0" wp14:anchorId="24189B06" wp14:editId="1AEF64A2">
            <wp:extent cx="5972175" cy="3144167"/>
            <wp:effectExtent l="76200" t="76200" r="123825" b="132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1588" cy="31491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AA240" w14:textId="414DA6DC" w:rsidR="0018237E" w:rsidRDefault="0018237E" w:rsidP="0018237E">
      <w:pPr>
        <w:pStyle w:val="Content"/>
        <w:jc w:val="center"/>
      </w:pPr>
    </w:p>
    <w:p w14:paraId="5B070EC0" w14:textId="38CDCADF" w:rsidR="0018237E" w:rsidRDefault="0018237E" w:rsidP="0018237E">
      <w:pPr>
        <w:pStyle w:val="Content"/>
        <w:jc w:val="center"/>
      </w:pPr>
    </w:p>
    <w:p w14:paraId="49EC8ECC" w14:textId="132F1462" w:rsidR="0018237E" w:rsidRDefault="0018237E" w:rsidP="0018237E">
      <w:pPr>
        <w:pStyle w:val="Content"/>
        <w:jc w:val="center"/>
      </w:pPr>
    </w:p>
    <w:p w14:paraId="102DB923" w14:textId="45243CC5" w:rsidR="0018237E" w:rsidRDefault="0018237E" w:rsidP="0018237E">
      <w:pPr>
        <w:pStyle w:val="Content"/>
        <w:jc w:val="center"/>
      </w:pPr>
    </w:p>
    <w:p w14:paraId="1A3C2F3B" w14:textId="43CFE6EB" w:rsidR="0018237E" w:rsidRDefault="0018237E" w:rsidP="0018237E">
      <w:pPr>
        <w:pStyle w:val="Content"/>
        <w:jc w:val="center"/>
      </w:pPr>
      <w:r>
        <w:rPr>
          <w:noProof/>
        </w:rPr>
        <w:drawing>
          <wp:inline distT="0" distB="0" distL="0" distR="0" wp14:anchorId="72D352E7" wp14:editId="3CCDA6F3">
            <wp:extent cx="3923665" cy="3324225"/>
            <wp:effectExtent l="76200" t="76200" r="133985" b="1428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7518" cy="33529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DAA655" w14:textId="6F6BE7A1" w:rsidR="0018237E" w:rsidRDefault="00955CC2" w:rsidP="0018237E">
      <w:pPr>
        <w:pStyle w:val="Content"/>
        <w:jc w:val="center"/>
      </w:pPr>
      <w:r>
        <w:rPr>
          <w:noProof/>
        </w:rPr>
        <w:drawing>
          <wp:inline distT="0" distB="0" distL="0" distR="0" wp14:anchorId="0DEC647A" wp14:editId="6C93713B">
            <wp:extent cx="3942715" cy="4047367"/>
            <wp:effectExtent l="76200" t="76200" r="133985" b="1250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9198" cy="40745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A20DCB" w14:textId="78F7D36C" w:rsidR="00955CC2" w:rsidRDefault="00955CC2" w:rsidP="0018237E">
      <w:pPr>
        <w:pStyle w:val="Content"/>
        <w:jc w:val="center"/>
      </w:pPr>
    </w:p>
    <w:p w14:paraId="5676DCA8" w14:textId="28FBEDC7" w:rsidR="00955CC2" w:rsidRDefault="00955CC2" w:rsidP="0018237E">
      <w:pPr>
        <w:pStyle w:val="Content"/>
        <w:jc w:val="center"/>
      </w:pPr>
    </w:p>
    <w:p w14:paraId="5F0D966E" w14:textId="69F6C464" w:rsidR="00955CC2" w:rsidRDefault="00955CC2" w:rsidP="00955CC2">
      <w:pPr>
        <w:pStyle w:val="Content"/>
        <w:jc w:val="center"/>
      </w:pPr>
      <w:r>
        <w:rPr>
          <w:noProof/>
        </w:rPr>
        <w:drawing>
          <wp:inline distT="0" distB="0" distL="0" distR="0" wp14:anchorId="0747F0E3" wp14:editId="47E25636">
            <wp:extent cx="3742690" cy="3467100"/>
            <wp:effectExtent l="76200" t="76200" r="124460" b="133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1421" cy="34844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D38D3A" w14:textId="4C04C0B8" w:rsidR="00955CC2" w:rsidRDefault="00955CC2" w:rsidP="0018237E">
      <w:pPr>
        <w:pStyle w:val="Content"/>
        <w:jc w:val="center"/>
      </w:pPr>
      <w:r>
        <w:t>Copiamos y pegamos la siguiente ruta:</w:t>
      </w:r>
    </w:p>
    <w:p w14:paraId="6D623479" w14:textId="2F8692C1" w:rsidR="00955CC2" w:rsidRDefault="00955CC2" w:rsidP="0018237E">
      <w:pPr>
        <w:pStyle w:val="Content"/>
        <w:jc w:val="center"/>
      </w:pPr>
      <w:r w:rsidRPr="00955CC2">
        <w:t>C:\ProgramData\ComposerSetup\bin</w:t>
      </w:r>
    </w:p>
    <w:p w14:paraId="58B8B80D" w14:textId="4026FD76" w:rsidR="00955CC2" w:rsidRDefault="00955CC2" w:rsidP="0018237E">
      <w:pPr>
        <w:pStyle w:val="Content"/>
        <w:jc w:val="center"/>
      </w:pPr>
      <w:r>
        <w:rPr>
          <w:noProof/>
        </w:rPr>
        <w:drawing>
          <wp:inline distT="0" distB="0" distL="0" distR="0" wp14:anchorId="2E25B6F4" wp14:editId="6D09E706">
            <wp:extent cx="3848100" cy="3523545"/>
            <wp:effectExtent l="76200" t="7620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0780" cy="3525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D66D23" w14:textId="6725A650" w:rsidR="008A0660" w:rsidRDefault="008A0660" w:rsidP="0018237E">
      <w:pPr>
        <w:pStyle w:val="Content"/>
        <w:jc w:val="center"/>
      </w:pPr>
    </w:p>
    <w:p w14:paraId="2A6A39A9" w14:textId="429611F2" w:rsidR="008A0660" w:rsidRDefault="008A0660" w:rsidP="0018237E">
      <w:pPr>
        <w:pStyle w:val="Content"/>
        <w:jc w:val="center"/>
      </w:pPr>
      <w:r>
        <w:rPr>
          <w:noProof/>
        </w:rPr>
        <w:drawing>
          <wp:inline distT="0" distB="0" distL="0" distR="0" wp14:anchorId="53C287C6" wp14:editId="7202F66E">
            <wp:extent cx="3751580" cy="3829050"/>
            <wp:effectExtent l="76200" t="76200" r="134620" b="133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2999" cy="3840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3B4CEE" w14:textId="7F95771C" w:rsidR="008A0660" w:rsidRDefault="008A0660" w:rsidP="0018237E">
      <w:pPr>
        <w:pStyle w:val="Content"/>
        <w:jc w:val="center"/>
      </w:pPr>
      <w:r>
        <w:rPr>
          <w:noProof/>
        </w:rPr>
        <w:drawing>
          <wp:inline distT="0" distB="0" distL="0" distR="0" wp14:anchorId="5D9BDDEC" wp14:editId="01D14311">
            <wp:extent cx="3752850" cy="3888740"/>
            <wp:effectExtent l="76200" t="76200" r="133350" b="130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888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076E33" w14:textId="4CC65070" w:rsidR="008A0660" w:rsidRDefault="008A0660" w:rsidP="008A0660">
      <w:pPr>
        <w:pStyle w:val="Heading2"/>
        <w:rPr>
          <w:b/>
          <w:bCs/>
          <w:lang w:val="es-MX"/>
        </w:rPr>
      </w:pPr>
      <w:bookmarkStart w:id="21" w:name="_Toc83565706"/>
      <w:r>
        <w:rPr>
          <w:b/>
          <w:bCs/>
          <w:lang w:val="es-MX"/>
        </w:rPr>
        <w:lastRenderedPageBreak/>
        <w:t>LARAVEL</w:t>
      </w:r>
      <w:bookmarkEnd w:id="21"/>
    </w:p>
    <w:p w14:paraId="041726B6" w14:textId="77777777" w:rsidR="008A0660" w:rsidRPr="008A0660" w:rsidRDefault="008A0660" w:rsidP="008A0660">
      <w:pPr>
        <w:rPr>
          <w:lang w:val="es-MX"/>
        </w:rPr>
      </w:pPr>
    </w:p>
    <w:p w14:paraId="23F960C8" w14:textId="5E6EEE0D" w:rsidR="008A0660" w:rsidRDefault="008A0660" w:rsidP="008A0660">
      <w:pPr>
        <w:pStyle w:val="Content"/>
        <w:rPr>
          <w:lang w:val="es-MX"/>
        </w:rPr>
      </w:pPr>
      <w:r w:rsidRPr="008A0660">
        <w:rPr>
          <w:b/>
          <w:bCs/>
          <w:lang w:val="es-MX"/>
        </w:rPr>
        <w:t>PASO 1:</w:t>
      </w:r>
      <w:r>
        <w:rPr>
          <w:b/>
          <w:bCs/>
          <w:lang w:val="es-MX"/>
        </w:rPr>
        <w:t xml:space="preserve"> </w:t>
      </w:r>
      <w:r w:rsidRPr="008A0660">
        <w:rPr>
          <w:lang w:val="es-MX"/>
        </w:rPr>
        <w:t xml:space="preserve">Abrir una nueva consola de </w:t>
      </w:r>
      <w:proofErr w:type="spellStart"/>
      <w:r w:rsidRPr="008A0660">
        <w:rPr>
          <w:lang w:val="es-MX"/>
        </w:rPr>
        <w:t>CMD</w:t>
      </w:r>
      <w:proofErr w:type="spellEnd"/>
    </w:p>
    <w:p w14:paraId="60AF463B" w14:textId="77777777" w:rsidR="008A0660" w:rsidRDefault="008A0660" w:rsidP="008A0660">
      <w:pPr>
        <w:pStyle w:val="Content"/>
        <w:rPr>
          <w:b/>
          <w:bCs/>
          <w:lang w:val="es-MX"/>
        </w:rPr>
      </w:pPr>
    </w:p>
    <w:p w14:paraId="3EBF55C2" w14:textId="71CD2198" w:rsidR="008A0660" w:rsidRDefault="008A0660" w:rsidP="008A0660">
      <w:pPr>
        <w:pStyle w:val="Content"/>
      </w:pPr>
      <w:r>
        <w:rPr>
          <w:b/>
          <w:bCs/>
          <w:lang w:val="es-MX"/>
        </w:rPr>
        <w:t xml:space="preserve">PASO 2: </w:t>
      </w:r>
      <w:r w:rsidRPr="008A0660">
        <w:rPr>
          <w:lang w:val="es-MX"/>
        </w:rPr>
        <w:t>Escribir el comando</w:t>
      </w:r>
      <w:r>
        <w:rPr>
          <w:lang w:val="es-MX"/>
        </w:rPr>
        <w:t>:</w:t>
      </w:r>
      <w:r w:rsidRPr="008A0660">
        <w:t xml:space="preserve"> </w:t>
      </w:r>
      <w:proofErr w:type="spellStart"/>
      <w:r w:rsidRPr="008A0660">
        <w:t>composer</w:t>
      </w:r>
      <w:proofErr w:type="spellEnd"/>
      <w:r w:rsidRPr="008A0660">
        <w:t xml:space="preserve"> global </w:t>
      </w:r>
      <w:proofErr w:type="spellStart"/>
      <w:r w:rsidRPr="008A0660">
        <w:t>require</w:t>
      </w:r>
      <w:proofErr w:type="spellEnd"/>
      <w:r w:rsidRPr="008A0660">
        <w:t xml:space="preserve"> </w:t>
      </w:r>
      <w:proofErr w:type="spellStart"/>
      <w:r w:rsidRPr="008A0660">
        <w:t>laravel</w:t>
      </w:r>
      <w:proofErr w:type="spellEnd"/>
      <w:r w:rsidRPr="008A0660">
        <w:t>/</w:t>
      </w:r>
      <w:proofErr w:type="spellStart"/>
      <w:r w:rsidRPr="008A0660">
        <w:t>installer</w:t>
      </w:r>
      <w:proofErr w:type="spellEnd"/>
      <w:r>
        <w:t>, le deberá aparecer lo siguiente:</w:t>
      </w:r>
    </w:p>
    <w:p w14:paraId="658EA7B9" w14:textId="77777777" w:rsidR="008A0660" w:rsidRDefault="008A0660" w:rsidP="008A0660">
      <w:pPr>
        <w:pStyle w:val="Content"/>
      </w:pPr>
    </w:p>
    <w:p w14:paraId="3D181133" w14:textId="7D9C9D71" w:rsidR="008A0660" w:rsidRDefault="008A0660" w:rsidP="008A0660">
      <w:pPr>
        <w:pStyle w:val="Content"/>
        <w:jc w:val="center"/>
      </w:pPr>
      <w:r w:rsidRPr="006D5F6C">
        <w:rPr>
          <w:rFonts w:cstheme="minorHAnsi"/>
          <w:noProof/>
          <w:color w:val="auto"/>
          <w:szCs w:val="24"/>
        </w:rPr>
        <w:drawing>
          <wp:inline distT="0" distB="0" distL="0" distR="0" wp14:anchorId="6953D411" wp14:editId="21A8A92D">
            <wp:extent cx="5286375" cy="3124200"/>
            <wp:effectExtent l="76200" t="76200" r="142875" b="133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12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50FEB2" w14:textId="77777777" w:rsidR="008A0660" w:rsidRDefault="008A0660" w:rsidP="008A0660">
      <w:pPr>
        <w:pStyle w:val="Content"/>
        <w:jc w:val="center"/>
      </w:pPr>
    </w:p>
    <w:p w14:paraId="61CA47C3" w14:textId="2788CBE5" w:rsidR="008A0660" w:rsidRDefault="008A0660" w:rsidP="00FC0C2F">
      <w:pPr>
        <w:pStyle w:val="Content"/>
        <w:jc w:val="center"/>
        <w:rPr>
          <w:lang w:val="es-MX"/>
        </w:rPr>
      </w:pPr>
      <w:r w:rsidRPr="008A0660">
        <w:rPr>
          <w:lang w:val="es-MX"/>
        </w:rPr>
        <w:t>Ya puede cerrar la consola, Laravel ya quedo instalado.</w:t>
      </w:r>
    </w:p>
    <w:p w14:paraId="4602CF0E" w14:textId="74CE3522" w:rsidR="007B26D7" w:rsidRDefault="007B26D7" w:rsidP="008A0660">
      <w:pPr>
        <w:pStyle w:val="Content"/>
        <w:rPr>
          <w:lang w:val="es-MX"/>
        </w:rPr>
      </w:pPr>
    </w:p>
    <w:p w14:paraId="25D94C85" w14:textId="1C5944D7" w:rsidR="007B26D7" w:rsidRDefault="007B26D7" w:rsidP="008A0660">
      <w:pPr>
        <w:pStyle w:val="Content"/>
        <w:rPr>
          <w:lang w:val="es-MX"/>
        </w:rPr>
      </w:pPr>
    </w:p>
    <w:p w14:paraId="27B29A43" w14:textId="09D4D1FD" w:rsidR="007B26D7" w:rsidRDefault="007B26D7" w:rsidP="008A0660">
      <w:pPr>
        <w:pStyle w:val="Content"/>
        <w:rPr>
          <w:lang w:val="es-MX"/>
        </w:rPr>
      </w:pPr>
    </w:p>
    <w:p w14:paraId="44887BA0" w14:textId="42FB831D" w:rsidR="007B26D7" w:rsidRDefault="007B26D7" w:rsidP="008A0660">
      <w:pPr>
        <w:pStyle w:val="Content"/>
        <w:rPr>
          <w:lang w:val="es-MX"/>
        </w:rPr>
      </w:pPr>
    </w:p>
    <w:p w14:paraId="45E1CF25" w14:textId="02D48F98" w:rsidR="007B26D7" w:rsidRDefault="007B26D7" w:rsidP="008A0660">
      <w:pPr>
        <w:pStyle w:val="Content"/>
        <w:rPr>
          <w:lang w:val="es-MX"/>
        </w:rPr>
      </w:pPr>
    </w:p>
    <w:p w14:paraId="2F9562D5" w14:textId="10FD4A18" w:rsidR="007B26D7" w:rsidRDefault="007B26D7" w:rsidP="008A0660">
      <w:pPr>
        <w:pStyle w:val="Content"/>
        <w:rPr>
          <w:lang w:val="es-MX"/>
        </w:rPr>
      </w:pPr>
    </w:p>
    <w:p w14:paraId="6010347D" w14:textId="68BA7AF8" w:rsidR="007B26D7" w:rsidRDefault="007B26D7" w:rsidP="008A0660">
      <w:pPr>
        <w:pStyle w:val="Content"/>
        <w:rPr>
          <w:lang w:val="es-MX"/>
        </w:rPr>
      </w:pPr>
    </w:p>
    <w:p w14:paraId="550C7AF2" w14:textId="77777777" w:rsidR="007B26D7" w:rsidRDefault="007B26D7" w:rsidP="008A0660">
      <w:pPr>
        <w:pStyle w:val="Content"/>
        <w:rPr>
          <w:lang w:val="es-MX"/>
        </w:rPr>
      </w:pPr>
    </w:p>
    <w:p w14:paraId="3B4E3B5F" w14:textId="43487FF5" w:rsidR="008A0660" w:rsidRDefault="008A0660" w:rsidP="008A0660">
      <w:pPr>
        <w:pStyle w:val="Content"/>
        <w:rPr>
          <w:lang w:val="es-MX"/>
        </w:rPr>
      </w:pPr>
    </w:p>
    <w:p w14:paraId="4F61A8AE" w14:textId="594D02C2" w:rsidR="008A0660" w:rsidRDefault="007B26D7" w:rsidP="007B26D7">
      <w:pPr>
        <w:pStyle w:val="Heading2"/>
        <w:rPr>
          <w:b/>
          <w:bCs/>
          <w:lang w:val="es-MX"/>
        </w:rPr>
      </w:pPr>
      <w:bookmarkStart w:id="22" w:name="_Toc83565707"/>
      <w:r w:rsidRPr="007B26D7">
        <w:rPr>
          <w:b/>
          <w:bCs/>
          <w:lang w:val="es-MX"/>
        </w:rPr>
        <w:lastRenderedPageBreak/>
        <w:t>VS CODE</w:t>
      </w:r>
      <w:bookmarkEnd w:id="22"/>
    </w:p>
    <w:p w14:paraId="63C8DEDA" w14:textId="2C1A3CF2" w:rsidR="007B26D7" w:rsidRDefault="007B26D7" w:rsidP="007B26D7">
      <w:pPr>
        <w:rPr>
          <w:lang w:val="es-MX"/>
        </w:rPr>
      </w:pPr>
    </w:p>
    <w:p w14:paraId="5F22A17D" w14:textId="5C2D8416" w:rsidR="007B26D7" w:rsidRDefault="007B26D7" w:rsidP="007B26D7">
      <w:pPr>
        <w:pStyle w:val="Content"/>
        <w:rPr>
          <w:rStyle w:val="Hyperlink"/>
          <w:rFonts w:eastAsia="Cambria" w:cstheme="minorHAnsi"/>
          <w:szCs w:val="24"/>
          <w:lang w:val="es-MX"/>
        </w:rPr>
      </w:pPr>
      <w:r w:rsidRPr="00BB3943">
        <w:rPr>
          <w:b/>
          <w:bCs/>
          <w:lang w:val="es-MX"/>
        </w:rPr>
        <w:t>PASO 1:</w:t>
      </w:r>
      <w:r>
        <w:rPr>
          <w:lang w:val="es-MX"/>
        </w:rPr>
        <w:t xml:space="preserve"> Ingresa al siguiente link: </w:t>
      </w:r>
      <w:hyperlink r:id="rId47" w:history="1">
        <w:r w:rsidRPr="002E31B2">
          <w:rPr>
            <w:rStyle w:val="Hyperlink"/>
            <w:rFonts w:eastAsia="Cambria" w:cstheme="minorHAnsi"/>
            <w:szCs w:val="24"/>
            <w:lang w:val="es-MX"/>
          </w:rPr>
          <w:t>https://code.visualstudio.com/Download</w:t>
        </w:r>
      </w:hyperlink>
    </w:p>
    <w:p w14:paraId="59311637" w14:textId="75AA230C" w:rsidR="007B26D7" w:rsidRDefault="007B26D7" w:rsidP="007B26D7">
      <w:pPr>
        <w:pStyle w:val="Content"/>
        <w:rPr>
          <w:lang w:val="es-MX"/>
        </w:rPr>
      </w:pPr>
      <w:r w:rsidRPr="00BB3943">
        <w:rPr>
          <w:b/>
          <w:bCs/>
          <w:lang w:val="es-MX"/>
        </w:rPr>
        <w:t>PASO 2:</w:t>
      </w:r>
      <w:r>
        <w:rPr>
          <w:lang w:val="es-MX"/>
        </w:rPr>
        <w:t xml:space="preserve"> Selecciona el sistema operativo Windows</w:t>
      </w:r>
    </w:p>
    <w:p w14:paraId="1B0F68E4" w14:textId="77777777" w:rsidR="007B26D7" w:rsidRDefault="007B26D7" w:rsidP="007B26D7">
      <w:pPr>
        <w:pStyle w:val="Content"/>
        <w:rPr>
          <w:lang w:val="es-MX"/>
        </w:rPr>
      </w:pPr>
    </w:p>
    <w:p w14:paraId="2B83D9CD" w14:textId="3BF9538E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  <w:r>
        <w:rPr>
          <w:noProof/>
        </w:rPr>
        <w:drawing>
          <wp:inline distT="0" distB="0" distL="0" distR="0" wp14:anchorId="5A7B77EC" wp14:editId="6DB9381A">
            <wp:extent cx="5191125" cy="2553335"/>
            <wp:effectExtent l="76200" t="76200" r="142875" b="132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53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073311" w14:textId="77777777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78C0B5C9" w14:textId="140AEB9D" w:rsidR="007B26D7" w:rsidRDefault="007B26D7" w:rsidP="007B26D7">
      <w:pPr>
        <w:pStyle w:val="Content"/>
        <w:rPr>
          <w:lang w:val="es-MX"/>
        </w:rPr>
      </w:pPr>
      <w:r w:rsidRPr="00BB3943">
        <w:rPr>
          <w:b/>
          <w:bCs/>
          <w:lang w:val="es-MX"/>
        </w:rPr>
        <w:t>PASO 3:</w:t>
      </w:r>
      <w:r>
        <w:rPr>
          <w:lang w:val="es-MX"/>
        </w:rPr>
        <w:t xml:space="preserve"> Abrir el instalador que se acaba de descargar y seguir los siguientes pasos:</w:t>
      </w:r>
    </w:p>
    <w:p w14:paraId="616AFA22" w14:textId="628F048E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  <w:r>
        <w:rPr>
          <w:noProof/>
        </w:rPr>
        <w:drawing>
          <wp:inline distT="0" distB="0" distL="0" distR="0" wp14:anchorId="23AEB93E" wp14:editId="0F8521FA">
            <wp:extent cx="4429125" cy="3417749"/>
            <wp:effectExtent l="76200" t="76200" r="123825" b="12573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0540" cy="34188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416DE0" w14:textId="7BD794A0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186DC3CD" w14:textId="45FD44BF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204332D9" w14:textId="2D9C2D46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  <w:r>
        <w:rPr>
          <w:noProof/>
        </w:rPr>
        <w:drawing>
          <wp:inline distT="0" distB="0" distL="0" distR="0" wp14:anchorId="6163D1FC" wp14:editId="66718F87">
            <wp:extent cx="4324350" cy="3355507"/>
            <wp:effectExtent l="76200" t="76200" r="133350" b="130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9063" cy="33669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819A3D" w14:textId="0A7EB3AE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  <w:r>
        <w:rPr>
          <w:noProof/>
        </w:rPr>
        <w:drawing>
          <wp:inline distT="0" distB="0" distL="0" distR="0" wp14:anchorId="126DDDB4" wp14:editId="317FAF8E">
            <wp:extent cx="4331499" cy="3333750"/>
            <wp:effectExtent l="76200" t="76200" r="126365" b="133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5598" cy="33446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FCC90" w14:textId="1C406CDA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6E9CB558" w14:textId="0CE5DC1F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693A3B25" w14:textId="79FBE8E2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50221C43" w14:textId="47A3216A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5845A8A3" w14:textId="036359D9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157A8B23" w14:textId="22644444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  <w:r>
        <w:rPr>
          <w:noProof/>
        </w:rPr>
        <w:drawing>
          <wp:inline distT="0" distB="0" distL="0" distR="0" wp14:anchorId="06E762AB" wp14:editId="38A4B944">
            <wp:extent cx="4119104" cy="3200400"/>
            <wp:effectExtent l="76200" t="76200" r="129540" b="13335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2035" cy="3210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A104" w14:textId="34B4081D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  <w:r>
        <w:rPr>
          <w:noProof/>
        </w:rPr>
        <w:drawing>
          <wp:inline distT="0" distB="0" distL="0" distR="0" wp14:anchorId="4370367C" wp14:editId="259A8A30">
            <wp:extent cx="4114800" cy="3204579"/>
            <wp:effectExtent l="76200" t="76200" r="133350" b="129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2107" cy="32180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80E9B" w14:textId="6ED0CC07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5B3027C5" w14:textId="61729AE3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04ACED01" w14:textId="790D0079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02D81C3E" w14:textId="37C03AC9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649BF6B4" w14:textId="4E544563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11F6B352" w14:textId="404A07C9" w:rsidR="007B26D7" w:rsidRDefault="007B26D7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7319904B" w14:textId="64AE5623" w:rsidR="007B26D7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  <w:r>
        <w:rPr>
          <w:noProof/>
        </w:rPr>
        <w:drawing>
          <wp:inline distT="0" distB="0" distL="0" distR="0" wp14:anchorId="365B05EC" wp14:editId="2656C517">
            <wp:extent cx="4000500" cy="3089639"/>
            <wp:effectExtent l="76200" t="76200" r="133350" b="130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2033" cy="30985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2B6AB6" w14:textId="5B61CE43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5232BBE7" w14:textId="7F5F6568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09C2347B" w14:textId="7A640329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69DA29BD" w14:textId="71801C96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5AD59A08" w14:textId="4F830257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6FFDB0D9" w14:textId="72766E96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447D7723" w14:textId="1C50634B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52FDE519" w14:textId="714ADA67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5FA997F4" w14:textId="08375345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4D82398F" w14:textId="17E70555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14C45451" w14:textId="4AE35103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0DA7B2AA" w14:textId="757DDDAD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78AE1F58" w14:textId="4AF56994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43E04149" w14:textId="0D35644A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54552B65" w14:textId="77777777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7A72C176" w14:textId="77777777" w:rsidR="00BB3943" w:rsidRDefault="00BB3943" w:rsidP="007B26D7">
      <w:pPr>
        <w:pStyle w:val="Content"/>
        <w:jc w:val="center"/>
        <w:rPr>
          <w:rFonts w:eastAsia="Cambria" w:cstheme="minorHAnsi"/>
          <w:color w:val="3592CF" w:themeColor="hyperlink"/>
          <w:szCs w:val="24"/>
          <w:u w:val="single"/>
          <w:lang w:val="es-MX"/>
        </w:rPr>
      </w:pPr>
    </w:p>
    <w:p w14:paraId="7DD1503E" w14:textId="352A307F" w:rsidR="00BB3943" w:rsidRPr="00BB3943" w:rsidRDefault="00BB3943" w:rsidP="00BB3943">
      <w:pPr>
        <w:pStyle w:val="Heading2"/>
        <w:rPr>
          <w:b/>
          <w:bCs/>
          <w:lang w:val="es-MX"/>
        </w:rPr>
      </w:pPr>
      <w:bookmarkStart w:id="23" w:name="_Toc83565708"/>
      <w:r w:rsidRPr="00BB3943">
        <w:rPr>
          <w:b/>
          <w:bCs/>
          <w:lang w:val="es-MX"/>
        </w:rPr>
        <w:lastRenderedPageBreak/>
        <w:t>GIT BASH</w:t>
      </w:r>
      <w:bookmarkEnd w:id="23"/>
    </w:p>
    <w:p w14:paraId="2E93519A" w14:textId="77777777" w:rsidR="00BB3943" w:rsidRPr="00BB3943" w:rsidRDefault="00BB3943" w:rsidP="00BB3943">
      <w:pPr>
        <w:rPr>
          <w:lang w:val="es-MX"/>
        </w:rPr>
      </w:pPr>
    </w:p>
    <w:p w14:paraId="5F4CBA48" w14:textId="224CA795" w:rsidR="00BB3943" w:rsidRDefault="00BB3943" w:rsidP="00BB3943">
      <w:pPr>
        <w:pStyle w:val="Content"/>
        <w:rPr>
          <w:lang w:val="es-MX"/>
        </w:rPr>
      </w:pPr>
      <w:r w:rsidRPr="00BB3943">
        <w:rPr>
          <w:b/>
          <w:bCs/>
          <w:lang w:val="es-MX"/>
        </w:rPr>
        <w:t>PASO 1:</w:t>
      </w:r>
      <w:r>
        <w:rPr>
          <w:lang w:val="es-MX"/>
        </w:rPr>
        <w:t xml:space="preserve"> Descargar el instalador del siguiente link:</w:t>
      </w:r>
    </w:p>
    <w:p w14:paraId="71C5B2AD" w14:textId="2808FA21" w:rsidR="00BB3943" w:rsidRDefault="00FC73F7" w:rsidP="00BB3943">
      <w:pPr>
        <w:pStyle w:val="Content"/>
        <w:rPr>
          <w:rStyle w:val="Hyperlink"/>
          <w:lang w:val="es-MX"/>
        </w:rPr>
      </w:pPr>
      <w:hyperlink r:id="rId55" w:history="1">
        <w:r w:rsidR="00BB3943" w:rsidRPr="002E31B2">
          <w:rPr>
            <w:rStyle w:val="Hyperlink"/>
            <w:lang w:val="es-MX"/>
          </w:rPr>
          <w:t>https://git-scm.com/downloads</w:t>
        </w:r>
      </w:hyperlink>
    </w:p>
    <w:p w14:paraId="7B708672" w14:textId="626EAA97" w:rsidR="00BB3943" w:rsidRDefault="00BB3943" w:rsidP="00BB3943">
      <w:pPr>
        <w:pStyle w:val="Content"/>
        <w:rPr>
          <w:lang w:val="es-MX"/>
        </w:rPr>
      </w:pPr>
      <w:r w:rsidRPr="00BB3943">
        <w:rPr>
          <w:b/>
          <w:bCs/>
          <w:lang w:val="es-MX"/>
        </w:rPr>
        <w:t xml:space="preserve">PASO </w:t>
      </w:r>
      <w:r>
        <w:rPr>
          <w:b/>
          <w:bCs/>
          <w:lang w:val="es-MX"/>
        </w:rPr>
        <w:t>2</w:t>
      </w:r>
      <w:r w:rsidRPr="00BB3943">
        <w:rPr>
          <w:b/>
          <w:bCs/>
          <w:lang w:val="es-MX"/>
        </w:rPr>
        <w:t>:</w:t>
      </w:r>
      <w:r>
        <w:rPr>
          <w:b/>
          <w:bCs/>
          <w:lang w:val="es-MX"/>
        </w:rPr>
        <w:t xml:space="preserve"> </w:t>
      </w:r>
      <w:r w:rsidRPr="00BB3943">
        <w:rPr>
          <w:lang w:val="es-MX"/>
        </w:rPr>
        <w:t xml:space="preserve">Selecciona el sistema operativo </w:t>
      </w:r>
      <w:r>
        <w:rPr>
          <w:lang w:val="es-MX"/>
        </w:rPr>
        <w:t>Windows</w:t>
      </w:r>
    </w:p>
    <w:p w14:paraId="4A934815" w14:textId="77777777" w:rsidR="00BB3943" w:rsidRDefault="00BB3943" w:rsidP="00BB3943">
      <w:pPr>
        <w:pStyle w:val="Content"/>
        <w:rPr>
          <w:lang w:val="es-MX"/>
        </w:rPr>
      </w:pPr>
    </w:p>
    <w:p w14:paraId="4424116E" w14:textId="704512CD" w:rsidR="00BB3943" w:rsidRDefault="00BB3943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78DF6CC" wp14:editId="552570C4">
            <wp:extent cx="4147185" cy="2962275"/>
            <wp:effectExtent l="76200" t="76200" r="139065" b="1428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9255" cy="29780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D7516" w14:textId="172C5079" w:rsidR="00BB3943" w:rsidRDefault="00BB3943" w:rsidP="00BB3943">
      <w:pPr>
        <w:pStyle w:val="Content"/>
        <w:rPr>
          <w:lang w:val="es-MX"/>
        </w:rPr>
      </w:pPr>
      <w:r w:rsidRPr="00BB3943">
        <w:rPr>
          <w:b/>
          <w:bCs/>
          <w:lang w:val="es-MX"/>
        </w:rPr>
        <w:t>PASO 3:</w:t>
      </w:r>
      <w:r>
        <w:rPr>
          <w:lang w:val="es-MX"/>
        </w:rPr>
        <w:t xml:space="preserve"> Abrir el instalador que se acaba de descargar y seguir los siguientes pasos:</w:t>
      </w:r>
    </w:p>
    <w:p w14:paraId="1A17DEFE" w14:textId="77777777" w:rsidR="00BB3943" w:rsidRDefault="00BB3943" w:rsidP="00BB3943">
      <w:pPr>
        <w:pStyle w:val="Content"/>
        <w:rPr>
          <w:lang w:val="es-MX"/>
        </w:rPr>
      </w:pPr>
    </w:p>
    <w:p w14:paraId="1A1E8FD2" w14:textId="24EF2920" w:rsidR="00BB3943" w:rsidRDefault="00BB3943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DAE146B" wp14:editId="6310B3B6">
            <wp:extent cx="3971871" cy="2838450"/>
            <wp:effectExtent l="76200" t="76200" r="124460" b="133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2452" cy="2838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984C6" w14:textId="1F744ACF" w:rsidR="00BB3943" w:rsidRDefault="00BB3943" w:rsidP="00BB3943">
      <w:pPr>
        <w:pStyle w:val="Content"/>
        <w:jc w:val="center"/>
        <w:rPr>
          <w:lang w:val="es-MX"/>
        </w:rPr>
      </w:pPr>
    </w:p>
    <w:p w14:paraId="4B66AC48" w14:textId="3CEC3221" w:rsidR="00BB3943" w:rsidRDefault="00BB3943" w:rsidP="00BB3943">
      <w:pPr>
        <w:pStyle w:val="Content"/>
        <w:jc w:val="center"/>
        <w:rPr>
          <w:lang w:val="es-MX"/>
        </w:rPr>
      </w:pPr>
    </w:p>
    <w:p w14:paraId="4C4BEC03" w14:textId="2D96BD7E" w:rsidR="00BB3943" w:rsidRDefault="00BB3943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B399D90" wp14:editId="15CB26A8">
            <wp:extent cx="3990975" cy="3051473"/>
            <wp:effectExtent l="76200" t="76200" r="123825" b="130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997" cy="30591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F06909" w14:textId="254C2FB0" w:rsidR="00BB3943" w:rsidRDefault="00BB3943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A1C9D41" wp14:editId="58BB522B">
            <wp:extent cx="3973920" cy="3095625"/>
            <wp:effectExtent l="76200" t="76200" r="140970" b="1238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6935" cy="31057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CE3446" w14:textId="3AD85E64" w:rsidR="00BB3943" w:rsidRDefault="00BB3943" w:rsidP="00BB3943">
      <w:pPr>
        <w:pStyle w:val="Content"/>
        <w:jc w:val="center"/>
        <w:rPr>
          <w:lang w:val="es-MX"/>
        </w:rPr>
      </w:pPr>
    </w:p>
    <w:p w14:paraId="19AA0709" w14:textId="2ADC9C8B" w:rsidR="00BB3943" w:rsidRDefault="00BB3943" w:rsidP="00BB3943">
      <w:pPr>
        <w:pStyle w:val="Content"/>
        <w:jc w:val="center"/>
        <w:rPr>
          <w:lang w:val="es-MX"/>
        </w:rPr>
      </w:pPr>
    </w:p>
    <w:p w14:paraId="6C6E43C8" w14:textId="5D2B2DD7" w:rsidR="00BB3943" w:rsidRDefault="00BB3943" w:rsidP="00BB3943">
      <w:pPr>
        <w:pStyle w:val="Content"/>
        <w:jc w:val="center"/>
        <w:rPr>
          <w:lang w:val="es-MX"/>
        </w:rPr>
      </w:pPr>
    </w:p>
    <w:p w14:paraId="5C8A7762" w14:textId="4712C21E" w:rsidR="00BB3943" w:rsidRDefault="00BB3943" w:rsidP="00BB3943">
      <w:pPr>
        <w:pStyle w:val="Content"/>
        <w:jc w:val="center"/>
        <w:rPr>
          <w:lang w:val="es-MX"/>
        </w:rPr>
      </w:pPr>
    </w:p>
    <w:p w14:paraId="35ADD8BC" w14:textId="696063FC" w:rsidR="00BB3943" w:rsidRDefault="00BB3943" w:rsidP="00BB3943">
      <w:pPr>
        <w:pStyle w:val="Content"/>
        <w:jc w:val="center"/>
        <w:rPr>
          <w:lang w:val="es-MX"/>
        </w:rPr>
      </w:pPr>
    </w:p>
    <w:p w14:paraId="31E8A386" w14:textId="44D61183" w:rsidR="00BB3943" w:rsidRDefault="00BB3943" w:rsidP="00BB3943">
      <w:pPr>
        <w:pStyle w:val="Content"/>
        <w:jc w:val="center"/>
        <w:rPr>
          <w:lang w:val="es-MX"/>
        </w:rPr>
      </w:pPr>
    </w:p>
    <w:p w14:paraId="636AB384" w14:textId="0F75C27F" w:rsidR="00BB3943" w:rsidRDefault="00BB3943" w:rsidP="00BB3943">
      <w:pPr>
        <w:pStyle w:val="Content"/>
        <w:jc w:val="center"/>
        <w:rPr>
          <w:lang w:val="es-MX"/>
        </w:rPr>
      </w:pPr>
    </w:p>
    <w:p w14:paraId="33B3390F" w14:textId="4B70DF03" w:rsidR="00BB3943" w:rsidRDefault="00BB3943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29CEA25" wp14:editId="2CEAEC1D">
            <wp:extent cx="4135798" cy="3181350"/>
            <wp:effectExtent l="76200" t="76200" r="131445" b="133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0386" cy="31925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8650F" w14:textId="490595CD" w:rsidR="00BB3943" w:rsidRDefault="00BB3943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77BC4A3" wp14:editId="3C70A8B9">
            <wp:extent cx="4133850" cy="3225203"/>
            <wp:effectExtent l="76200" t="76200" r="133350" b="127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8011" cy="3244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50B615" w14:textId="25E16D8E" w:rsidR="00BB3943" w:rsidRDefault="00BB3943" w:rsidP="00BB3943">
      <w:pPr>
        <w:pStyle w:val="Content"/>
        <w:jc w:val="center"/>
        <w:rPr>
          <w:lang w:val="es-MX"/>
        </w:rPr>
      </w:pPr>
    </w:p>
    <w:p w14:paraId="5434B1CF" w14:textId="04962825" w:rsidR="00BB3943" w:rsidRDefault="00BB3943" w:rsidP="00BB3943">
      <w:pPr>
        <w:pStyle w:val="Content"/>
        <w:jc w:val="center"/>
        <w:rPr>
          <w:lang w:val="es-MX"/>
        </w:rPr>
      </w:pPr>
    </w:p>
    <w:p w14:paraId="0F8ED408" w14:textId="75690068" w:rsidR="00BB3943" w:rsidRDefault="00BB3943" w:rsidP="00BB3943">
      <w:pPr>
        <w:pStyle w:val="Content"/>
        <w:jc w:val="center"/>
        <w:rPr>
          <w:lang w:val="es-MX"/>
        </w:rPr>
      </w:pPr>
    </w:p>
    <w:p w14:paraId="58419D40" w14:textId="683A89AC" w:rsidR="00BB3943" w:rsidRDefault="00BB3943" w:rsidP="00BB3943">
      <w:pPr>
        <w:pStyle w:val="Content"/>
        <w:jc w:val="center"/>
        <w:rPr>
          <w:lang w:val="es-MX"/>
        </w:rPr>
      </w:pPr>
    </w:p>
    <w:p w14:paraId="28C07B21" w14:textId="7B406D30" w:rsidR="00BB3943" w:rsidRDefault="00BB3943" w:rsidP="00BB3943">
      <w:pPr>
        <w:pStyle w:val="Content"/>
        <w:jc w:val="center"/>
        <w:rPr>
          <w:lang w:val="es-MX"/>
        </w:rPr>
      </w:pPr>
    </w:p>
    <w:p w14:paraId="71A9C039" w14:textId="1840393B" w:rsidR="00BB3943" w:rsidRDefault="00BB3943" w:rsidP="00BB3943">
      <w:pPr>
        <w:pStyle w:val="Content"/>
        <w:jc w:val="center"/>
        <w:rPr>
          <w:lang w:val="es-MX"/>
        </w:rPr>
      </w:pPr>
    </w:p>
    <w:p w14:paraId="72E03CE9" w14:textId="0F3E02C6" w:rsidR="00BB3943" w:rsidRDefault="007D79EB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FB04C27" wp14:editId="77A4FAFF">
            <wp:extent cx="4038600" cy="3112274"/>
            <wp:effectExtent l="76200" t="76200" r="133350" b="12636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0475" cy="3121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FD1C67" w14:textId="2D93506A" w:rsidR="007D79EB" w:rsidRDefault="007D79EB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8BD2E5F" wp14:editId="2E13182D">
            <wp:extent cx="4019550" cy="3082221"/>
            <wp:effectExtent l="76200" t="76200" r="133350" b="13779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6264" cy="3095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80B2BA" w14:textId="47761A08" w:rsidR="007D79EB" w:rsidRDefault="007D79EB" w:rsidP="00BB3943">
      <w:pPr>
        <w:pStyle w:val="Content"/>
        <w:jc w:val="center"/>
        <w:rPr>
          <w:lang w:val="es-MX"/>
        </w:rPr>
      </w:pPr>
    </w:p>
    <w:p w14:paraId="18D1874A" w14:textId="393FE851" w:rsidR="007D79EB" w:rsidRDefault="007D79EB" w:rsidP="00BB3943">
      <w:pPr>
        <w:pStyle w:val="Content"/>
        <w:jc w:val="center"/>
        <w:rPr>
          <w:lang w:val="es-MX"/>
        </w:rPr>
      </w:pPr>
    </w:p>
    <w:p w14:paraId="63C03B5F" w14:textId="60B2A472" w:rsidR="007D79EB" w:rsidRDefault="007D79EB" w:rsidP="00BB3943">
      <w:pPr>
        <w:pStyle w:val="Content"/>
        <w:jc w:val="center"/>
        <w:rPr>
          <w:lang w:val="es-MX"/>
        </w:rPr>
      </w:pPr>
    </w:p>
    <w:p w14:paraId="405B89B2" w14:textId="12BE5B2B" w:rsidR="007D79EB" w:rsidRDefault="007D79EB" w:rsidP="00BB3943">
      <w:pPr>
        <w:pStyle w:val="Content"/>
        <w:jc w:val="center"/>
        <w:rPr>
          <w:lang w:val="es-MX"/>
        </w:rPr>
      </w:pPr>
    </w:p>
    <w:p w14:paraId="2BBC2A82" w14:textId="6CB7854E" w:rsidR="007D79EB" w:rsidRDefault="007D79EB" w:rsidP="00BB3943">
      <w:pPr>
        <w:pStyle w:val="Content"/>
        <w:jc w:val="center"/>
        <w:rPr>
          <w:lang w:val="es-MX"/>
        </w:rPr>
      </w:pPr>
    </w:p>
    <w:p w14:paraId="5781F77F" w14:textId="3000AE36" w:rsidR="007D79EB" w:rsidRDefault="007D79EB" w:rsidP="00BB3943">
      <w:pPr>
        <w:pStyle w:val="Content"/>
        <w:jc w:val="center"/>
        <w:rPr>
          <w:lang w:val="es-MX"/>
        </w:rPr>
      </w:pPr>
    </w:p>
    <w:p w14:paraId="252816C0" w14:textId="0DFD8205" w:rsidR="007D79EB" w:rsidRDefault="007D79EB" w:rsidP="00BB3943">
      <w:pPr>
        <w:pStyle w:val="Content"/>
        <w:jc w:val="center"/>
        <w:rPr>
          <w:lang w:val="es-MX"/>
        </w:rPr>
      </w:pPr>
    </w:p>
    <w:p w14:paraId="5171AB1E" w14:textId="655D4348" w:rsidR="007D79EB" w:rsidRDefault="007D79EB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4CEE950" wp14:editId="38927347">
            <wp:extent cx="3904893" cy="3006090"/>
            <wp:effectExtent l="76200" t="76200" r="133985" b="13716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004" cy="30208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EB0EDA" w14:textId="5D9C1E50" w:rsidR="007D79EB" w:rsidRDefault="007D79EB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84BFF25" wp14:editId="1499714C">
            <wp:extent cx="3905250" cy="3035058"/>
            <wp:effectExtent l="76200" t="76200" r="133350" b="127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7680" cy="30447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43DB9F" w14:textId="079B65BB" w:rsidR="007D79EB" w:rsidRDefault="007D79EB" w:rsidP="00BB3943">
      <w:pPr>
        <w:pStyle w:val="Content"/>
        <w:jc w:val="center"/>
        <w:rPr>
          <w:lang w:val="es-MX"/>
        </w:rPr>
      </w:pPr>
    </w:p>
    <w:p w14:paraId="6F9A6251" w14:textId="10BA9DC9" w:rsidR="007D79EB" w:rsidRDefault="007D79EB" w:rsidP="00BB3943">
      <w:pPr>
        <w:pStyle w:val="Content"/>
        <w:jc w:val="center"/>
        <w:rPr>
          <w:lang w:val="es-MX"/>
        </w:rPr>
      </w:pPr>
    </w:p>
    <w:p w14:paraId="6243F246" w14:textId="63B2417E" w:rsidR="007D79EB" w:rsidRDefault="007D79EB" w:rsidP="00BB3943">
      <w:pPr>
        <w:pStyle w:val="Content"/>
        <w:jc w:val="center"/>
        <w:rPr>
          <w:lang w:val="es-MX"/>
        </w:rPr>
      </w:pPr>
    </w:p>
    <w:p w14:paraId="4887655A" w14:textId="0D47FABA" w:rsidR="007D79EB" w:rsidRDefault="007D79EB" w:rsidP="00BB3943">
      <w:pPr>
        <w:pStyle w:val="Content"/>
        <w:jc w:val="center"/>
        <w:rPr>
          <w:lang w:val="es-MX"/>
        </w:rPr>
      </w:pPr>
    </w:p>
    <w:p w14:paraId="1D6A5A8F" w14:textId="1420E124" w:rsidR="007D79EB" w:rsidRDefault="007D79EB" w:rsidP="00BB3943">
      <w:pPr>
        <w:pStyle w:val="Content"/>
        <w:jc w:val="center"/>
        <w:rPr>
          <w:lang w:val="es-MX"/>
        </w:rPr>
      </w:pPr>
    </w:p>
    <w:p w14:paraId="4C69D69A" w14:textId="135AB873" w:rsidR="007D79EB" w:rsidRDefault="007D79EB" w:rsidP="00BB3943">
      <w:pPr>
        <w:pStyle w:val="Content"/>
        <w:jc w:val="center"/>
        <w:rPr>
          <w:lang w:val="es-MX"/>
        </w:rPr>
      </w:pPr>
    </w:p>
    <w:p w14:paraId="1A62D9D7" w14:textId="5D4BBA36" w:rsidR="007D79EB" w:rsidRDefault="007D79EB" w:rsidP="00BB3943">
      <w:pPr>
        <w:pStyle w:val="Content"/>
        <w:jc w:val="center"/>
        <w:rPr>
          <w:lang w:val="es-MX"/>
        </w:rPr>
      </w:pPr>
    </w:p>
    <w:p w14:paraId="3D3390CB" w14:textId="7453FD3D" w:rsidR="007D79EB" w:rsidRDefault="007D79EB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3692C91" wp14:editId="3FB3EB3B">
            <wp:extent cx="3724275" cy="2890285"/>
            <wp:effectExtent l="76200" t="76200" r="123825" b="13906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37424" cy="29004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6FFF3" w14:textId="7D440695" w:rsidR="007D79EB" w:rsidRDefault="007D79EB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4673352" wp14:editId="158DD57E">
            <wp:extent cx="3707995" cy="2857500"/>
            <wp:effectExtent l="76200" t="76200" r="140335" b="133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3156" cy="2869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BD7919" w14:textId="5FCB9D1E" w:rsidR="007D79EB" w:rsidRDefault="007D79EB" w:rsidP="00BB3943">
      <w:pPr>
        <w:pStyle w:val="Content"/>
        <w:jc w:val="center"/>
        <w:rPr>
          <w:lang w:val="es-MX"/>
        </w:rPr>
      </w:pPr>
    </w:p>
    <w:p w14:paraId="215760B1" w14:textId="30252325" w:rsidR="007D79EB" w:rsidRDefault="007D79EB" w:rsidP="00BB3943">
      <w:pPr>
        <w:pStyle w:val="Content"/>
        <w:jc w:val="center"/>
        <w:rPr>
          <w:lang w:val="es-MX"/>
        </w:rPr>
      </w:pPr>
    </w:p>
    <w:p w14:paraId="1BC208CD" w14:textId="7DD86973" w:rsidR="007D79EB" w:rsidRDefault="007D79EB" w:rsidP="00BB3943">
      <w:pPr>
        <w:pStyle w:val="Content"/>
        <w:jc w:val="center"/>
        <w:rPr>
          <w:lang w:val="es-MX"/>
        </w:rPr>
      </w:pPr>
    </w:p>
    <w:p w14:paraId="72525DD4" w14:textId="5CE6945C" w:rsidR="007D79EB" w:rsidRDefault="007D79EB" w:rsidP="00BB3943">
      <w:pPr>
        <w:pStyle w:val="Content"/>
        <w:jc w:val="center"/>
        <w:rPr>
          <w:lang w:val="es-MX"/>
        </w:rPr>
      </w:pPr>
    </w:p>
    <w:p w14:paraId="14D6817D" w14:textId="043259C0" w:rsidR="007D79EB" w:rsidRDefault="007D79EB" w:rsidP="00BB3943">
      <w:pPr>
        <w:pStyle w:val="Content"/>
        <w:jc w:val="center"/>
        <w:rPr>
          <w:lang w:val="es-MX"/>
        </w:rPr>
      </w:pPr>
    </w:p>
    <w:p w14:paraId="1AA9DD37" w14:textId="01983EE2" w:rsidR="007D79EB" w:rsidRDefault="007D79EB" w:rsidP="00BB3943">
      <w:pPr>
        <w:pStyle w:val="Content"/>
        <w:jc w:val="center"/>
        <w:rPr>
          <w:lang w:val="es-MX"/>
        </w:rPr>
      </w:pPr>
    </w:p>
    <w:p w14:paraId="48B1048C" w14:textId="4A083B4A" w:rsidR="007D79EB" w:rsidRDefault="007D79EB" w:rsidP="00BB3943">
      <w:pPr>
        <w:pStyle w:val="Content"/>
        <w:jc w:val="center"/>
        <w:rPr>
          <w:lang w:val="es-MX"/>
        </w:rPr>
      </w:pPr>
    </w:p>
    <w:p w14:paraId="38D74F50" w14:textId="370A8A34" w:rsidR="007D79EB" w:rsidRDefault="007D79EB" w:rsidP="00BB3943">
      <w:pPr>
        <w:pStyle w:val="Content"/>
        <w:jc w:val="center"/>
        <w:rPr>
          <w:lang w:val="es-MX"/>
        </w:rPr>
      </w:pPr>
    </w:p>
    <w:p w14:paraId="2A64B413" w14:textId="61C81B7F" w:rsidR="007D79EB" w:rsidRDefault="007D79EB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FD1839C" wp14:editId="1EACAF27">
            <wp:extent cx="3705225" cy="2857603"/>
            <wp:effectExtent l="76200" t="76200" r="123825" b="133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0282" cy="2869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3B70B" w14:textId="64B1D171" w:rsidR="007D79EB" w:rsidRDefault="007D79EB" w:rsidP="00BB3943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B783497" wp14:editId="50584091">
            <wp:extent cx="3715760" cy="2857500"/>
            <wp:effectExtent l="76200" t="76200" r="132715" b="133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0005" cy="2868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CC2EE" w14:textId="0B65EC0C" w:rsidR="007D79EB" w:rsidRDefault="007D79EB" w:rsidP="00BB3943">
      <w:pPr>
        <w:pStyle w:val="Content"/>
        <w:jc w:val="center"/>
        <w:rPr>
          <w:lang w:val="es-MX"/>
        </w:rPr>
      </w:pPr>
    </w:p>
    <w:p w14:paraId="601D42CD" w14:textId="5D98A663" w:rsidR="007D79EB" w:rsidRDefault="007D79EB" w:rsidP="00BB3943">
      <w:pPr>
        <w:pStyle w:val="Content"/>
        <w:jc w:val="center"/>
        <w:rPr>
          <w:lang w:val="es-MX"/>
        </w:rPr>
      </w:pPr>
    </w:p>
    <w:p w14:paraId="4433FDBB" w14:textId="1999B9A4" w:rsidR="007D79EB" w:rsidRDefault="007D79EB" w:rsidP="00BB3943">
      <w:pPr>
        <w:pStyle w:val="Content"/>
        <w:jc w:val="center"/>
        <w:rPr>
          <w:lang w:val="es-MX"/>
        </w:rPr>
      </w:pPr>
    </w:p>
    <w:p w14:paraId="39737FBA" w14:textId="1EF7D06C" w:rsidR="007D79EB" w:rsidRDefault="007D79EB" w:rsidP="00BB3943">
      <w:pPr>
        <w:pStyle w:val="Content"/>
        <w:jc w:val="center"/>
        <w:rPr>
          <w:lang w:val="es-MX"/>
        </w:rPr>
      </w:pPr>
    </w:p>
    <w:p w14:paraId="24038E83" w14:textId="377EF1CF" w:rsidR="007D79EB" w:rsidRDefault="007D79EB" w:rsidP="00BB3943">
      <w:pPr>
        <w:pStyle w:val="Content"/>
        <w:jc w:val="center"/>
        <w:rPr>
          <w:lang w:val="es-MX"/>
        </w:rPr>
      </w:pPr>
    </w:p>
    <w:p w14:paraId="1C0F7136" w14:textId="1776E462" w:rsidR="007D79EB" w:rsidRDefault="007D79EB" w:rsidP="00BB3943">
      <w:pPr>
        <w:pStyle w:val="Content"/>
        <w:jc w:val="center"/>
        <w:rPr>
          <w:lang w:val="es-MX"/>
        </w:rPr>
      </w:pPr>
    </w:p>
    <w:p w14:paraId="47244D2E" w14:textId="56B1C5C9" w:rsidR="007D79EB" w:rsidRDefault="007D79EB" w:rsidP="00BB3943">
      <w:pPr>
        <w:pStyle w:val="Content"/>
        <w:jc w:val="center"/>
        <w:rPr>
          <w:lang w:val="es-MX"/>
        </w:rPr>
      </w:pPr>
    </w:p>
    <w:p w14:paraId="7CFD9552" w14:textId="2492DF07" w:rsidR="007D79EB" w:rsidRDefault="007D79EB" w:rsidP="007D79EB">
      <w:pPr>
        <w:pStyle w:val="Heading1"/>
        <w:rPr>
          <w:lang w:val="es-MX"/>
        </w:rPr>
      </w:pPr>
      <w:bookmarkStart w:id="24" w:name="_Toc83565709"/>
      <w:r>
        <w:rPr>
          <w:lang w:val="es-MX"/>
        </w:rPr>
        <w:lastRenderedPageBreak/>
        <w:t>CONFIGURACIÓN DEL APLICATIVO</w:t>
      </w:r>
      <w:bookmarkEnd w:id="24"/>
    </w:p>
    <w:p w14:paraId="3182E4AA" w14:textId="058B0E6D" w:rsidR="00DF3046" w:rsidRDefault="00DF3046" w:rsidP="00DF3046">
      <w:pPr>
        <w:pStyle w:val="Content"/>
        <w:rPr>
          <w:lang w:val="es-MX"/>
        </w:rPr>
      </w:pPr>
    </w:p>
    <w:p w14:paraId="42B515B5" w14:textId="77777777" w:rsidR="00DF3046" w:rsidRDefault="00DF3046" w:rsidP="00DF3046">
      <w:pPr>
        <w:pStyle w:val="Content"/>
        <w:rPr>
          <w:lang w:val="es-MX"/>
        </w:rPr>
      </w:pPr>
    </w:p>
    <w:p w14:paraId="6BD00025" w14:textId="6D807F78" w:rsidR="00DF3046" w:rsidRDefault="00DF3046" w:rsidP="00DF3046">
      <w:pPr>
        <w:pStyle w:val="Heading2"/>
        <w:rPr>
          <w:b/>
          <w:bCs/>
          <w:lang w:val="es-MX"/>
        </w:rPr>
      </w:pPr>
      <w:bookmarkStart w:id="25" w:name="_Toc83565710"/>
      <w:r w:rsidRPr="001160FD">
        <w:rPr>
          <w:b/>
          <w:bCs/>
          <w:lang w:val="es-MX"/>
        </w:rPr>
        <w:t>CLONACIÓN DEL REPOSITORIO</w:t>
      </w:r>
      <w:bookmarkEnd w:id="25"/>
    </w:p>
    <w:p w14:paraId="75A70731" w14:textId="77777777" w:rsidR="001160FD" w:rsidRPr="001160FD" w:rsidRDefault="001160FD" w:rsidP="001160FD">
      <w:pPr>
        <w:rPr>
          <w:lang w:val="es-MX"/>
        </w:rPr>
      </w:pPr>
    </w:p>
    <w:p w14:paraId="4076B1E1" w14:textId="44F69A5E" w:rsidR="00DF3046" w:rsidRDefault="00965915" w:rsidP="00DF3046">
      <w:pPr>
        <w:pStyle w:val="Content"/>
        <w:rPr>
          <w:lang w:val="es-MX"/>
        </w:rPr>
      </w:pPr>
      <w:r w:rsidRPr="00965915">
        <w:rPr>
          <w:b/>
          <w:bCs/>
          <w:lang w:val="es-MX"/>
        </w:rPr>
        <w:t>PASO 1:</w:t>
      </w:r>
      <w:r>
        <w:rPr>
          <w:b/>
          <w:bCs/>
          <w:lang w:val="es-MX"/>
        </w:rPr>
        <w:t xml:space="preserve"> </w:t>
      </w:r>
      <w:r w:rsidR="007E5384" w:rsidRPr="007E5384">
        <w:rPr>
          <w:lang w:val="es-MX"/>
        </w:rPr>
        <w:t>Diríjase</w:t>
      </w:r>
      <w:r w:rsidR="007E5384">
        <w:rPr>
          <w:b/>
          <w:bCs/>
          <w:lang w:val="es-MX"/>
        </w:rPr>
        <w:t xml:space="preserve"> </w:t>
      </w:r>
      <w:r w:rsidR="007E5384">
        <w:rPr>
          <w:lang w:val="es-MX"/>
        </w:rPr>
        <w:t xml:space="preserve">a la siguiente ruta: </w:t>
      </w:r>
      <w:r w:rsidR="007E5384" w:rsidRPr="007E5384">
        <w:rPr>
          <w:lang w:val="es-MX"/>
        </w:rPr>
        <w:t>C:\xampp\htdocs</w:t>
      </w:r>
    </w:p>
    <w:p w14:paraId="438CEF8D" w14:textId="2744F88E" w:rsidR="007E5384" w:rsidRDefault="007E5384" w:rsidP="00DF3046">
      <w:pPr>
        <w:pStyle w:val="Content"/>
        <w:rPr>
          <w:lang w:val="es-MX"/>
        </w:rPr>
      </w:pPr>
      <w:r w:rsidRPr="007E5384">
        <w:rPr>
          <w:b/>
          <w:bCs/>
          <w:lang w:val="es-MX"/>
        </w:rPr>
        <w:t>PASO 2:</w:t>
      </w:r>
      <w:r>
        <w:rPr>
          <w:b/>
          <w:bCs/>
          <w:lang w:val="es-MX"/>
        </w:rPr>
        <w:t xml:space="preserve"> </w:t>
      </w:r>
      <w:r>
        <w:rPr>
          <w:lang w:val="es-MX"/>
        </w:rPr>
        <w:t>una vez este en la carpeta “</w:t>
      </w:r>
      <w:proofErr w:type="spellStart"/>
      <w:r>
        <w:rPr>
          <w:lang w:val="es-MX"/>
        </w:rPr>
        <w:t>htdocs</w:t>
      </w:r>
      <w:proofErr w:type="spellEnd"/>
      <w:r>
        <w:rPr>
          <w:lang w:val="es-MX"/>
        </w:rPr>
        <w:t>” siga los siguientes pasos:</w:t>
      </w:r>
    </w:p>
    <w:p w14:paraId="1C0034EF" w14:textId="57B33B0F" w:rsidR="007E5384" w:rsidRDefault="007E5384" w:rsidP="007E5384">
      <w:pPr>
        <w:pStyle w:val="Content"/>
        <w:jc w:val="center"/>
        <w:rPr>
          <w:lang w:val="es-MX"/>
        </w:rPr>
      </w:pPr>
    </w:p>
    <w:p w14:paraId="11EDA3B7" w14:textId="77777777" w:rsidR="007E5384" w:rsidRDefault="007E5384" w:rsidP="007E5384">
      <w:pPr>
        <w:pStyle w:val="Content"/>
        <w:jc w:val="center"/>
        <w:rPr>
          <w:lang w:val="es-MX"/>
        </w:rPr>
      </w:pPr>
    </w:p>
    <w:p w14:paraId="39FFB690" w14:textId="3A1C7906" w:rsidR="007E5384" w:rsidRDefault="007E5384" w:rsidP="007E5384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40B5812" wp14:editId="06326E04">
            <wp:extent cx="4638675" cy="3868364"/>
            <wp:effectExtent l="76200" t="76200" r="123825" b="132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8634" cy="38933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BB3D1" w14:textId="660E548E" w:rsidR="00377EBF" w:rsidRDefault="00377EBF" w:rsidP="007E5384">
      <w:pPr>
        <w:pStyle w:val="Content"/>
        <w:jc w:val="center"/>
        <w:rPr>
          <w:lang w:val="es-MX"/>
        </w:rPr>
      </w:pPr>
    </w:p>
    <w:p w14:paraId="71D5C5F2" w14:textId="6A44B76F" w:rsidR="00403484" w:rsidRDefault="00377EBF" w:rsidP="00FC0C2F">
      <w:pPr>
        <w:pStyle w:val="Content"/>
        <w:jc w:val="center"/>
        <w:rPr>
          <w:lang w:val="es-MX"/>
        </w:rPr>
      </w:pPr>
      <w:r>
        <w:rPr>
          <w:lang w:val="es-MX"/>
        </w:rPr>
        <w:t xml:space="preserve">Una vez en la </w:t>
      </w:r>
      <w:r w:rsidR="00403484">
        <w:rPr>
          <w:lang w:val="es-MX"/>
        </w:rPr>
        <w:t xml:space="preserve">consola escriba git clone y </w:t>
      </w:r>
      <w:r>
        <w:rPr>
          <w:lang w:val="es-MX"/>
        </w:rPr>
        <w:t xml:space="preserve">copie la siguiente url: </w:t>
      </w:r>
      <w:hyperlink r:id="rId71" w:history="1">
        <w:r w:rsidR="00403484" w:rsidRPr="004769C6">
          <w:rPr>
            <w:rStyle w:val="Hyperlink"/>
            <w:lang w:val="es-MX"/>
          </w:rPr>
          <w:t>https://github.com/JabosCOL/Inwos.git</w:t>
        </w:r>
      </w:hyperlink>
      <w:r w:rsidR="00403484">
        <w:rPr>
          <w:lang w:val="es-MX"/>
        </w:rPr>
        <w:t xml:space="preserve"> y presione enter.</w:t>
      </w:r>
    </w:p>
    <w:p w14:paraId="385032BD" w14:textId="5B412A0F" w:rsidR="00403484" w:rsidRDefault="00403484" w:rsidP="00377EBF">
      <w:pPr>
        <w:pStyle w:val="Content"/>
        <w:rPr>
          <w:lang w:val="es-MX"/>
        </w:rPr>
      </w:pPr>
    </w:p>
    <w:p w14:paraId="6DF75B96" w14:textId="4581770A" w:rsidR="00403484" w:rsidRDefault="00403484" w:rsidP="00377EBF">
      <w:pPr>
        <w:pStyle w:val="Content"/>
        <w:rPr>
          <w:lang w:val="es-MX"/>
        </w:rPr>
      </w:pPr>
    </w:p>
    <w:p w14:paraId="12C083B1" w14:textId="7E88D498" w:rsidR="00403484" w:rsidRDefault="00403484" w:rsidP="00377EBF">
      <w:pPr>
        <w:pStyle w:val="Content"/>
        <w:rPr>
          <w:lang w:val="es-MX"/>
        </w:rPr>
      </w:pPr>
    </w:p>
    <w:p w14:paraId="6250CD5E" w14:textId="50E37C9E" w:rsidR="00403484" w:rsidRDefault="00403484" w:rsidP="00377EBF">
      <w:pPr>
        <w:pStyle w:val="Content"/>
        <w:rPr>
          <w:lang w:val="es-MX"/>
        </w:rPr>
      </w:pPr>
    </w:p>
    <w:p w14:paraId="4230A1B3" w14:textId="5EB823DF" w:rsidR="00403484" w:rsidRDefault="00403484" w:rsidP="00377EBF">
      <w:pPr>
        <w:pStyle w:val="Content"/>
        <w:rPr>
          <w:lang w:val="es-MX"/>
        </w:rPr>
      </w:pPr>
    </w:p>
    <w:p w14:paraId="594505AA" w14:textId="77777777" w:rsidR="00403484" w:rsidRDefault="00403484" w:rsidP="00377EBF">
      <w:pPr>
        <w:pStyle w:val="Content"/>
        <w:rPr>
          <w:lang w:val="es-MX"/>
        </w:rPr>
      </w:pPr>
    </w:p>
    <w:p w14:paraId="2A2216FE" w14:textId="5E564A78" w:rsidR="00403484" w:rsidRDefault="00403484" w:rsidP="00403484">
      <w:pPr>
        <w:pStyle w:val="Content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F73D8C7" wp14:editId="4A0C7715">
            <wp:extent cx="4610100" cy="2924258"/>
            <wp:effectExtent l="76200" t="76200" r="133350" b="1428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2191" cy="29319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6E844C" w14:textId="07D5FB81" w:rsidR="00403484" w:rsidRDefault="00403484" w:rsidP="00403484">
      <w:pPr>
        <w:pStyle w:val="Content"/>
        <w:jc w:val="center"/>
      </w:pPr>
    </w:p>
    <w:p w14:paraId="371E3791" w14:textId="4D99B38B" w:rsidR="00403484" w:rsidRDefault="00403484" w:rsidP="00403484">
      <w:pPr>
        <w:pStyle w:val="Content"/>
        <w:jc w:val="center"/>
      </w:pPr>
      <w:r>
        <w:rPr>
          <w:noProof/>
        </w:rPr>
        <w:drawing>
          <wp:inline distT="0" distB="0" distL="0" distR="0" wp14:anchorId="2601CAE1" wp14:editId="2A05D277">
            <wp:extent cx="4638675" cy="2930110"/>
            <wp:effectExtent l="76200" t="76200" r="123825" b="13716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8616" cy="29427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9C2AD" w14:textId="77777777" w:rsidR="00403484" w:rsidRDefault="00403484" w:rsidP="00403484">
      <w:pPr>
        <w:pStyle w:val="Content"/>
        <w:jc w:val="center"/>
      </w:pPr>
    </w:p>
    <w:p w14:paraId="795B3545" w14:textId="564F9376" w:rsidR="00403484" w:rsidRDefault="00403484" w:rsidP="00FC0C2F">
      <w:pPr>
        <w:pStyle w:val="Content"/>
        <w:jc w:val="center"/>
      </w:pPr>
      <w:r>
        <w:t>Ya puede cerrar la consola de Git Bash</w:t>
      </w:r>
    </w:p>
    <w:p w14:paraId="45D8ECDC" w14:textId="2E038957" w:rsidR="00403484" w:rsidRDefault="00403484" w:rsidP="00403484">
      <w:pPr>
        <w:pStyle w:val="Content"/>
      </w:pPr>
    </w:p>
    <w:p w14:paraId="58B8AB24" w14:textId="3F8A6A6E" w:rsidR="00403484" w:rsidRDefault="00403484" w:rsidP="00403484">
      <w:pPr>
        <w:pStyle w:val="Content"/>
      </w:pPr>
    </w:p>
    <w:p w14:paraId="3C21DC72" w14:textId="7A12DD20" w:rsidR="00403484" w:rsidRDefault="00403484" w:rsidP="00403484">
      <w:pPr>
        <w:pStyle w:val="Content"/>
      </w:pPr>
    </w:p>
    <w:p w14:paraId="40B9FB0D" w14:textId="0C4C7DBD" w:rsidR="00403484" w:rsidRPr="001160FD" w:rsidRDefault="00403484" w:rsidP="00403484">
      <w:pPr>
        <w:pStyle w:val="Heading2"/>
        <w:rPr>
          <w:b/>
          <w:bCs/>
        </w:rPr>
      </w:pPr>
      <w:bookmarkStart w:id="26" w:name="_Toc83565711"/>
      <w:r w:rsidRPr="001160FD">
        <w:rPr>
          <w:b/>
          <w:bCs/>
        </w:rPr>
        <w:t>CREACIÓN DE LA B</w:t>
      </w:r>
      <w:r w:rsidR="001160FD" w:rsidRPr="001160FD">
        <w:rPr>
          <w:b/>
          <w:bCs/>
        </w:rPr>
        <w:t>ASE DE DATOS</w:t>
      </w:r>
      <w:bookmarkEnd w:id="26"/>
    </w:p>
    <w:p w14:paraId="1933C169" w14:textId="77777777" w:rsidR="001B52BB" w:rsidRPr="001B52BB" w:rsidRDefault="001B52BB" w:rsidP="001B52BB"/>
    <w:p w14:paraId="58E20ED4" w14:textId="55A3023D" w:rsidR="00403484" w:rsidRDefault="00403484" w:rsidP="00403484">
      <w:pPr>
        <w:pStyle w:val="Content"/>
      </w:pPr>
      <w:r w:rsidRPr="00403484">
        <w:rPr>
          <w:b/>
          <w:bCs/>
        </w:rPr>
        <w:t>PASO 1:</w:t>
      </w:r>
      <w:r>
        <w:t xml:space="preserve"> Abra XAMPP como administrador </w:t>
      </w:r>
    </w:p>
    <w:p w14:paraId="5872B27C" w14:textId="36917C4F" w:rsidR="00403484" w:rsidRDefault="00403484" w:rsidP="00403484">
      <w:pPr>
        <w:pStyle w:val="Content"/>
      </w:pPr>
      <w:r w:rsidRPr="00403484">
        <w:rPr>
          <w:b/>
          <w:bCs/>
        </w:rPr>
        <w:t>PASO 2:</w:t>
      </w:r>
      <w:r>
        <w:t xml:space="preserve"> Inicie los servidores de Apache y MySQL, en caso de que no inicie el puerto 80</w:t>
      </w:r>
      <w:r w:rsidR="0021566C">
        <w:t xml:space="preserve"> haga lo siguiente:</w:t>
      </w:r>
    </w:p>
    <w:p w14:paraId="065AA35E" w14:textId="5E39F742" w:rsidR="0021566C" w:rsidRDefault="0021566C" w:rsidP="00403484">
      <w:pPr>
        <w:pStyle w:val="Content"/>
      </w:pPr>
    </w:p>
    <w:p w14:paraId="70CF7BF6" w14:textId="115A0381" w:rsidR="0021566C" w:rsidRDefault="0021566C" w:rsidP="0021566C">
      <w:pPr>
        <w:pStyle w:val="Content"/>
        <w:jc w:val="center"/>
      </w:pPr>
      <w:r>
        <w:rPr>
          <w:noProof/>
        </w:rPr>
        <w:drawing>
          <wp:inline distT="0" distB="0" distL="0" distR="0" wp14:anchorId="2BF2F6B2" wp14:editId="4123B16A">
            <wp:extent cx="4695825" cy="3053042"/>
            <wp:effectExtent l="76200" t="76200" r="123825" b="128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4646" cy="30587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453717" w14:textId="3547B40E" w:rsidR="0021566C" w:rsidRDefault="0021566C" w:rsidP="0021566C">
      <w:pPr>
        <w:pStyle w:val="Content"/>
        <w:jc w:val="center"/>
      </w:pPr>
      <w:r>
        <w:rPr>
          <w:noProof/>
        </w:rPr>
        <w:drawing>
          <wp:inline distT="0" distB="0" distL="0" distR="0" wp14:anchorId="5CA52B60" wp14:editId="64E160B4">
            <wp:extent cx="4695825" cy="2828080"/>
            <wp:effectExtent l="76200" t="76200" r="123825" b="12509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7531" cy="2847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4EAF" w14:textId="41DB1699" w:rsidR="0021566C" w:rsidRDefault="0021566C" w:rsidP="0021566C">
      <w:pPr>
        <w:pStyle w:val="Content"/>
        <w:jc w:val="center"/>
      </w:pPr>
    </w:p>
    <w:p w14:paraId="0CFEBAB6" w14:textId="144A635C" w:rsidR="0021566C" w:rsidRDefault="0021566C" w:rsidP="0021566C">
      <w:pPr>
        <w:pStyle w:val="Content"/>
        <w:jc w:val="center"/>
      </w:pPr>
    </w:p>
    <w:p w14:paraId="04D28D4D" w14:textId="1C838463" w:rsidR="0021566C" w:rsidRDefault="0021566C" w:rsidP="0021566C">
      <w:pPr>
        <w:pStyle w:val="Content"/>
        <w:jc w:val="center"/>
      </w:pPr>
    </w:p>
    <w:p w14:paraId="7C7A9364" w14:textId="77777777" w:rsidR="0021566C" w:rsidRDefault="0021566C" w:rsidP="0021566C">
      <w:pPr>
        <w:pStyle w:val="Content"/>
        <w:jc w:val="center"/>
      </w:pPr>
    </w:p>
    <w:p w14:paraId="6FDD244E" w14:textId="10D98DD0" w:rsidR="0021566C" w:rsidRDefault="0021566C" w:rsidP="0021566C">
      <w:pPr>
        <w:pStyle w:val="Content"/>
        <w:jc w:val="center"/>
      </w:pPr>
      <w:r>
        <w:t>En el documento de texto cambie el puerto al 8080 en los siguientes espacios:</w:t>
      </w:r>
    </w:p>
    <w:p w14:paraId="0522198A" w14:textId="083A86B9" w:rsidR="0021566C" w:rsidRDefault="0021566C" w:rsidP="0021566C">
      <w:pPr>
        <w:pStyle w:val="Content"/>
        <w:jc w:val="center"/>
      </w:pPr>
    </w:p>
    <w:p w14:paraId="2FB53700" w14:textId="77777777" w:rsidR="0021566C" w:rsidRDefault="0021566C" w:rsidP="0021566C">
      <w:pPr>
        <w:pStyle w:val="Content"/>
        <w:jc w:val="center"/>
        <w:rPr>
          <w:noProof/>
        </w:rPr>
      </w:pPr>
    </w:p>
    <w:p w14:paraId="484F148A" w14:textId="560BD3B7" w:rsidR="0021566C" w:rsidRDefault="0021566C" w:rsidP="0021566C">
      <w:pPr>
        <w:pStyle w:val="Content"/>
        <w:jc w:val="center"/>
      </w:pPr>
      <w:r>
        <w:rPr>
          <w:noProof/>
        </w:rPr>
        <w:drawing>
          <wp:inline distT="0" distB="0" distL="0" distR="0" wp14:anchorId="17F3C525" wp14:editId="4CA71FD9">
            <wp:extent cx="4124325" cy="4076700"/>
            <wp:effectExtent l="76200" t="76200" r="142875" b="133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076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5EFB8" w14:textId="39C1F874" w:rsidR="0021566C" w:rsidRDefault="0021566C" w:rsidP="0021566C">
      <w:pPr>
        <w:pStyle w:val="Content"/>
        <w:jc w:val="center"/>
      </w:pPr>
    </w:p>
    <w:p w14:paraId="61653EFF" w14:textId="042EBA12" w:rsidR="0021566C" w:rsidRDefault="0021566C" w:rsidP="0021566C">
      <w:pPr>
        <w:pStyle w:val="Content"/>
        <w:jc w:val="center"/>
      </w:pPr>
    </w:p>
    <w:p w14:paraId="0FA4FA91" w14:textId="472D3EBA" w:rsidR="0021566C" w:rsidRDefault="0021566C" w:rsidP="0021566C">
      <w:pPr>
        <w:pStyle w:val="Content"/>
        <w:jc w:val="center"/>
      </w:pPr>
    </w:p>
    <w:p w14:paraId="2DCC4C4C" w14:textId="1197DA93" w:rsidR="0021566C" w:rsidRDefault="0021566C" w:rsidP="0021566C">
      <w:pPr>
        <w:pStyle w:val="Content"/>
        <w:jc w:val="center"/>
      </w:pPr>
    </w:p>
    <w:p w14:paraId="09A90083" w14:textId="33856387" w:rsidR="0021566C" w:rsidRDefault="0021566C" w:rsidP="0021566C">
      <w:pPr>
        <w:pStyle w:val="Content"/>
        <w:jc w:val="center"/>
      </w:pPr>
    </w:p>
    <w:p w14:paraId="1F4805E4" w14:textId="2916B91F" w:rsidR="0021566C" w:rsidRDefault="0021566C" w:rsidP="0021566C">
      <w:pPr>
        <w:pStyle w:val="Content"/>
        <w:jc w:val="center"/>
      </w:pPr>
    </w:p>
    <w:p w14:paraId="67C8A410" w14:textId="174AF6CC" w:rsidR="0021566C" w:rsidRDefault="0021566C" w:rsidP="0021566C">
      <w:pPr>
        <w:pStyle w:val="Content"/>
        <w:jc w:val="center"/>
      </w:pPr>
    </w:p>
    <w:p w14:paraId="31EAA2B0" w14:textId="117004B8" w:rsidR="0021566C" w:rsidRDefault="0021566C" w:rsidP="0021566C">
      <w:pPr>
        <w:pStyle w:val="Content"/>
        <w:jc w:val="center"/>
      </w:pPr>
    </w:p>
    <w:p w14:paraId="1171C4F6" w14:textId="549DDB18" w:rsidR="0021566C" w:rsidRDefault="0021566C" w:rsidP="0021566C">
      <w:pPr>
        <w:pStyle w:val="Content"/>
        <w:jc w:val="center"/>
      </w:pPr>
    </w:p>
    <w:p w14:paraId="46EB1DBB" w14:textId="44E06BFF" w:rsidR="0021566C" w:rsidRDefault="0021566C" w:rsidP="0021566C">
      <w:pPr>
        <w:pStyle w:val="Content"/>
        <w:jc w:val="center"/>
      </w:pPr>
    </w:p>
    <w:p w14:paraId="709BE00A" w14:textId="26EEC7A3" w:rsidR="0021566C" w:rsidRDefault="0021566C" w:rsidP="0021566C">
      <w:pPr>
        <w:pStyle w:val="Content"/>
        <w:jc w:val="center"/>
      </w:pPr>
    </w:p>
    <w:p w14:paraId="316D7030" w14:textId="4E75AF36" w:rsidR="0021566C" w:rsidRDefault="0021566C" w:rsidP="0021566C">
      <w:pPr>
        <w:pStyle w:val="Content"/>
        <w:jc w:val="center"/>
      </w:pPr>
    </w:p>
    <w:p w14:paraId="13CF994A" w14:textId="77777777" w:rsidR="0021566C" w:rsidRDefault="0021566C" w:rsidP="0021566C">
      <w:pPr>
        <w:pStyle w:val="Content"/>
        <w:jc w:val="center"/>
      </w:pPr>
    </w:p>
    <w:p w14:paraId="4BB0378E" w14:textId="15B245B9" w:rsidR="0021566C" w:rsidRDefault="0021566C" w:rsidP="0021566C">
      <w:pPr>
        <w:pStyle w:val="Content"/>
        <w:jc w:val="center"/>
      </w:pPr>
      <w:r>
        <w:rPr>
          <w:noProof/>
        </w:rPr>
        <w:drawing>
          <wp:inline distT="0" distB="0" distL="0" distR="0" wp14:anchorId="10EFC396" wp14:editId="72BB80BE">
            <wp:extent cx="4319905" cy="4095750"/>
            <wp:effectExtent l="76200" t="76200" r="137795" b="133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298" cy="4099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98878" w14:textId="632B4C7C" w:rsidR="0021566C" w:rsidRDefault="0021566C" w:rsidP="0021566C">
      <w:pPr>
        <w:pStyle w:val="Content"/>
        <w:jc w:val="center"/>
      </w:pPr>
    </w:p>
    <w:p w14:paraId="0F2216F4" w14:textId="29D74351" w:rsidR="0021566C" w:rsidRDefault="0021566C" w:rsidP="0021566C">
      <w:pPr>
        <w:pStyle w:val="Content"/>
        <w:jc w:val="center"/>
      </w:pPr>
    </w:p>
    <w:p w14:paraId="423E4880" w14:textId="6A703AAD" w:rsidR="0021566C" w:rsidRDefault="0021566C" w:rsidP="0021566C">
      <w:pPr>
        <w:pStyle w:val="Content"/>
        <w:jc w:val="center"/>
      </w:pPr>
    </w:p>
    <w:p w14:paraId="6E87F96E" w14:textId="7178D117" w:rsidR="0021566C" w:rsidRDefault="0021566C" w:rsidP="0021566C">
      <w:pPr>
        <w:pStyle w:val="Content"/>
        <w:jc w:val="center"/>
      </w:pPr>
    </w:p>
    <w:p w14:paraId="42FA615B" w14:textId="1A75BF98" w:rsidR="0021566C" w:rsidRDefault="0021566C" w:rsidP="0021566C">
      <w:pPr>
        <w:pStyle w:val="Content"/>
        <w:jc w:val="center"/>
      </w:pPr>
    </w:p>
    <w:p w14:paraId="3243F466" w14:textId="7403C026" w:rsidR="0021566C" w:rsidRDefault="0021566C" w:rsidP="0021566C">
      <w:pPr>
        <w:pStyle w:val="Content"/>
        <w:jc w:val="center"/>
      </w:pPr>
    </w:p>
    <w:p w14:paraId="4EEF5C81" w14:textId="4FBC8D84" w:rsidR="0021566C" w:rsidRDefault="0021566C" w:rsidP="0021566C">
      <w:pPr>
        <w:pStyle w:val="Content"/>
        <w:jc w:val="center"/>
      </w:pPr>
    </w:p>
    <w:p w14:paraId="0F8DD3D4" w14:textId="4F041B72" w:rsidR="0021566C" w:rsidRDefault="0021566C" w:rsidP="0021566C">
      <w:pPr>
        <w:pStyle w:val="Content"/>
        <w:jc w:val="center"/>
      </w:pPr>
    </w:p>
    <w:p w14:paraId="6B9DBD6D" w14:textId="1D78F6B6" w:rsidR="0021566C" w:rsidRDefault="0021566C" w:rsidP="0021566C">
      <w:pPr>
        <w:pStyle w:val="Content"/>
        <w:jc w:val="center"/>
      </w:pPr>
    </w:p>
    <w:p w14:paraId="449D5E30" w14:textId="64332882" w:rsidR="0021566C" w:rsidRDefault="0021566C" w:rsidP="0021566C">
      <w:pPr>
        <w:pStyle w:val="Content"/>
        <w:jc w:val="center"/>
      </w:pPr>
    </w:p>
    <w:p w14:paraId="19A5F199" w14:textId="0E32436A" w:rsidR="0021566C" w:rsidRDefault="0021566C" w:rsidP="0021566C">
      <w:pPr>
        <w:pStyle w:val="Content"/>
        <w:jc w:val="center"/>
      </w:pPr>
    </w:p>
    <w:p w14:paraId="39510244" w14:textId="73D0AC7D" w:rsidR="0021566C" w:rsidRDefault="0021566C" w:rsidP="0021566C">
      <w:pPr>
        <w:pStyle w:val="Content"/>
        <w:jc w:val="center"/>
      </w:pPr>
    </w:p>
    <w:p w14:paraId="277623AF" w14:textId="7A43B62E" w:rsidR="0021566C" w:rsidRDefault="0021566C" w:rsidP="0021566C">
      <w:pPr>
        <w:pStyle w:val="Content"/>
        <w:jc w:val="center"/>
      </w:pPr>
    </w:p>
    <w:p w14:paraId="12B0F91A" w14:textId="2A510D9F" w:rsidR="0021566C" w:rsidRDefault="0021566C" w:rsidP="0021566C">
      <w:pPr>
        <w:pStyle w:val="Content"/>
        <w:jc w:val="center"/>
      </w:pPr>
    </w:p>
    <w:p w14:paraId="028468ED" w14:textId="2CBA0F9C" w:rsidR="0021566C" w:rsidRDefault="0021566C" w:rsidP="0021566C">
      <w:pPr>
        <w:pStyle w:val="Content"/>
        <w:jc w:val="center"/>
      </w:pPr>
    </w:p>
    <w:p w14:paraId="78F5A066" w14:textId="77777777" w:rsidR="0021566C" w:rsidRDefault="0021566C" w:rsidP="0021566C">
      <w:pPr>
        <w:pStyle w:val="Content"/>
        <w:jc w:val="center"/>
      </w:pPr>
    </w:p>
    <w:p w14:paraId="754FEB57" w14:textId="718FA618" w:rsidR="0021566C" w:rsidRDefault="0021566C" w:rsidP="0021566C">
      <w:pPr>
        <w:pStyle w:val="Content"/>
        <w:jc w:val="center"/>
      </w:pPr>
      <w:r>
        <w:rPr>
          <w:noProof/>
        </w:rPr>
        <w:drawing>
          <wp:inline distT="0" distB="0" distL="0" distR="0" wp14:anchorId="7E38E8B4" wp14:editId="757EB546">
            <wp:extent cx="4552924" cy="4229100"/>
            <wp:effectExtent l="76200" t="76200" r="133985" b="133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9329" cy="42443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47763" w14:textId="77567C38" w:rsidR="001B52BB" w:rsidRDefault="001B52BB" w:rsidP="001B52BB">
      <w:pPr>
        <w:pStyle w:val="Content"/>
        <w:jc w:val="center"/>
      </w:pPr>
      <w:r>
        <w:rPr>
          <w:noProof/>
        </w:rPr>
        <w:lastRenderedPageBreak/>
        <w:drawing>
          <wp:inline distT="0" distB="0" distL="0" distR="0" wp14:anchorId="7F3831D7" wp14:editId="0ABC5D5D">
            <wp:extent cx="4591050" cy="2839689"/>
            <wp:effectExtent l="76200" t="76200" r="133350" b="13271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7004" cy="28495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85C77" w14:textId="6F9B02AF" w:rsidR="001B52BB" w:rsidRDefault="001B52BB" w:rsidP="001B52BB">
      <w:pPr>
        <w:pStyle w:val="Content"/>
      </w:pPr>
      <w:r w:rsidRPr="001B52BB">
        <w:rPr>
          <w:b/>
          <w:bCs/>
        </w:rPr>
        <w:t>PASO 3:</w:t>
      </w:r>
      <w:r>
        <w:t xml:space="preserve"> Diríjase a la siguiente URL: </w:t>
      </w:r>
      <w:hyperlink r:id="rId80" w:history="1">
        <w:r w:rsidRPr="004769C6">
          <w:rPr>
            <w:rStyle w:val="Hyperlink"/>
          </w:rPr>
          <w:t>http://localhost/phpmyadmin/index.php</w:t>
        </w:r>
      </w:hyperlink>
      <w:r>
        <w:t xml:space="preserve"> </w:t>
      </w:r>
    </w:p>
    <w:p w14:paraId="28C2D642" w14:textId="1387E37D" w:rsidR="001B52BB" w:rsidRDefault="001B52BB" w:rsidP="001B52BB">
      <w:pPr>
        <w:pStyle w:val="Content"/>
      </w:pPr>
      <w:r w:rsidRPr="001B52BB">
        <w:rPr>
          <w:b/>
          <w:bCs/>
        </w:rPr>
        <w:t>PASO 4:</w:t>
      </w:r>
      <w:r w:rsidR="001160FD">
        <w:rPr>
          <w:b/>
          <w:bCs/>
        </w:rPr>
        <w:t xml:space="preserve"> </w:t>
      </w:r>
      <w:r w:rsidR="001160FD" w:rsidRPr="001160FD">
        <w:t>Una vez dentro del localhost siga los siguientes pasos:</w:t>
      </w:r>
    </w:p>
    <w:p w14:paraId="5F2EEC67" w14:textId="26301BE3" w:rsidR="001160FD" w:rsidRDefault="001160FD" w:rsidP="001B52BB">
      <w:pPr>
        <w:pStyle w:val="Content"/>
      </w:pPr>
    </w:p>
    <w:p w14:paraId="1EAA9F98" w14:textId="28F26280" w:rsidR="001160FD" w:rsidRDefault="001160FD" w:rsidP="001160FD">
      <w:pPr>
        <w:pStyle w:val="Content"/>
        <w:jc w:val="center"/>
      </w:pPr>
      <w:r>
        <w:rPr>
          <w:noProof/>
        </w:rPr>
        <w:drawing>
          <wp:inline distT="0" distB="0" distL="0" distR="0" wp14:anchorId="315A7940" wp14:editId="70034A06">
            <wp:extent cx="4719813" cy="2762250"/>
            <wp:effectExtent l="76200" t="76200" r="138430" b="133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1749" cy="27750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99F57" w14:textId="6D22BA73" w:rsidR="00FC0C2F" w:rsidRDefault="00FC0C2F" w:rsidP="001160FD">
      <w:pPr>
        <w:pStyle w:val="Content"/>
        <w:jc w:val="center"/>
      </w:pPr>
    </w:p>
    <w:p w14:paraId="6857B2B4" w14:textId="076F9702" w:rsidR="00FC0C2F" w:rsidRDefault="00FC0C2F" w:rsidP="001160FD">
      <w:pPr>
        <w:pStyle w:val="Content"/>
        <w:jc w:val="center"/>
      </w:pPr>
    </w:p>
    <w:p w14:paraId="5F00E59E" w14:textId="4075B996" w:rsidR="00FC0C2F" w:rsidRDefault="00FC0C2F" w:rsidP="001160FD">
      <w:pPr>
        <w:pStyle w:val="Content"/>
        <w:jc w:val="center"/>
      </w:pPr>
    </w:p>
    <w:p w14:paraId="7F5D8B80" w14:textId="42BDAFCD" w:rsidR="00FC0C2F" w:rsidRDefault="00FC0C2F" w:rsidP="001160FD">
      <w:pPr>
        <w:pStyle w:val="Content"/>
        <w:jc w:val="center"/>
      </w:pPr>
    </w:p>
    <w:p w14:paraId="020E2085" w14:textId="73024802" w:rsidR="00FC0C2F" w:rsidRDefault="00FC0C2F" w:rsidP="001160FD">
      <w:pPr>
        <w:pStyle w:val="Content"/>
        <w:jc w:val="center"/>
      </w:pPr>
    </w:p>
    <w:p w14:paraId="39916FB0" w14:textId="1B768031" w:rsidR="00FC0C2F" w:rsidRDefault="00FC0C2F" w:rsidP="001160FD">
      <w:pPr>
        <w:pStyle w:val="Content"/>
        <w:jc w:val="center"/>
      </w:pPr>
    </w:p>
    <w:p w14:paraId="2C2095B1" w14:textId="791B827C" w:rsidR="00FC0C2F" w:rsidRDefault="00FC0C2F" w:rsidP="001160FD">
      <w:pPr>
        <w:pStyle w:val="Content"/>
        <w:jc w:val="center"/>
      </w:pPr>
    </w:p>
    <w:p w14:paraId="2F69D16C" w14:textId="77777777" w:rsidR="00FC0C2F" w:rsidRDefault="00FC0C2F" w:rsidP="001160FD">
      <w:pPr>
        <w:pStyle w:val="Content"/>
        <w:jc w:val="center"/>
      </w:pPr>
    </w:p>
    <w:p w14:paraId="15B9C6F8" w14:textId="63C4C909" w:rsidR="001160FD" w:rsidRDefault="001160FD" w:rsidP="001160FD">
      <w:pPr>
        <w:pStyle w:val="Content"/>
        <w:jc w:val="center"/>
      </w:pPr>
      <w:r>
        <w:rPr>
          <w:noProof/>
        </w:rPr>
        <w:drawing>
          <wp:inline distT="0" distB="0" distL="0" distR="0" wp14:anchorId="777A337E" wp14:editId="6161108D">
            <wp:extent cx="4714875" cy="3967024"/>
            <wp:effectExtent l="76200" t="76200" r="123825" b="128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25909" cy="39763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6159FB" w14:textId="31C2A458" w:rsidR="001160FD" w:rsidRDefault="001160FD" w:rsidP="001160FD">
      <w:pPr>
        <w:pStyle w:val="Content"/>
        <w:jc w:val="center"/>
      </w:pPr>
    </w:p>
    <w:p w14:paraId="132798B7" w14:textId="711A68AA" w:rsidR="001160FD" w:rsidRDefault="001160FD" w:rsidP="001160FD">
      <w:pPr>
        <w:pStyle w:val="Content"/>
        <w:jc w:val="center"/>
      </w:pPr>
    </w:p>
    <w:p w14:paraId="1D2E26D7" w14:textId="0E94BAEF" w:rsidR="001160FD" w:rsidRDefault="001160FD" w:rsidP="001160FD">
      <w:pPr>
        <w:pStyle w:val="Content"/>
        <w:jc w:val="center"/>
      </w:pPr>
    </w:p>
    <w:p w14:paraId="7AD41878" w14:textId="35BBB5E5" w:rsidR="001160FD" w:rsidRDefault="001160FD" w:rsidP="001160FD">
      <w:pPr>
        <w:pStyle w:val="Content"/>
        <w:jc w:val="center"/>
      </w:pPr>
    </w:p>
    <w:p w14:paraId="7D3DE73B" w14:textId="238D97C3" w:rsidR="001160FD" w:rsidRDefault="001160FD" w:rsidP="001160FD">
      <w:pPr>
        <w:pStyle w:val="Content"/>
        <w:jc w:val="center"/>
      </w:pPr>
      <w:r>
        <w:rPr>
          <w:noProof/>
        </w:rPr>
        <w:lastRenderedPageBreak/>
        <w:drawing>
          <wp:inline distT="0" distB="0" distL="0" distR="0" wp14:anchorId="2B094FBF" wp14:editId="23E1ABEE">
            <wp:extent cx="2104878" cy="4352925"/>
            <wp:effectExtent l="76200" t="76200" r="124460" b="1238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8858" cy="4381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03E690" w14:textId="493A6FB3" w:rsidR="001160FD" w:rsidRDefault="001160FD" w:rsidP="001160FD">
      <w:pPr>
        <w:pStyle w:val="Content"/>
        <w:jc w:val="center"/>
      </w:pPr>
    </w:p>
    <w:p w14:paraId="61DBF2FA" w14:textId="4E054F90" w:rsidR="001160FD" w:rsidRDefault="001160FD" w:rsidP="001160FD">
      <w:pPr>
        <w:pStyle w:val="Content"/>
        <w:jc w:val="center"/>
      </w:pPr>
    </w:p>
    <w:p w14:paraId="3CCA32FC" w14:textId="3412C810" w:rsidR="001160FD" w:rsidRDefault="001160FD" w:rsidP="001160FD">
      <w:pPr>
        <w:pStyle w:val="Content"/>
        <w:jc w:val="center"/>
      </w:pPr>
    </w:p>
    <w:p w14:paraId="4F91D179" w14:textId="76F90927" w:rsidR="001160FD" w:rsidRDefault="001160FD" w:rsidP="001160FD">
      <w:pPr>
        <w:pStyle w:val="Heading2"/>
      </w:pPr>
    </w:p>
    <w:p w14:paraId="4AE11AAC" w14:textId="38C91BEA" w:rsidR="001160FD" w:rsidRDefault="001160FD" w:rsidP="001160FD"/>
    <w:p w14:paraId="1640BB46" w14:textId="4C5D290C" w:rsidR="001160FD" w:rsidRDefault="001160FD" w:rsidP="001160FD"/>
    <w:p w14:paraId="2CFC892D" w14:textId="6F2758B0" w:rsidR="001160FD" w:rsidRDefault="001160FD" w:rsidP="001160FD"/>
    <w:p w14:paraId="538253DE" w14:textId="49D85645" w:rsidR="001160FD" w:rsidRDefault="001160FD" w:rsidP="001160FD"/>
    <w:p w14:paraId="0B72811E" w14:textId="42D00C87" w:rsidR="001160FD" w:rsidRDefault="001160FD" w:rsidP="001160FD"/>
    <w:p w14:paraId="427D6C76" w14:textId="60B6C767" w:rsidR="001160FD" w:rsidRDefault="001160FD" w:rsidP="001160FD"/>
    <w:p w14:paraId="5F0CA0C5" w14:textId="0280840E" w:rsidR="001160FD" w:rsidRDefault="001160FD" w:rsidP="001160FD"/>
    <w:p w14:paraId="1756C270" w14:textId="766E02C0" w:rsidR="001160FD" w:rsidRDefault="001160FD" w:rsidP="001160FD"/>
    <w:p w14:paraId="756C7C34" w14:textId="5DE5CBDA" w:rsidR="001160FD" w:rsidRDefault="001160FD" w:rsidP="001160FD"/>
    <w:p w14:paraId="53CA58DD" w14:textId="23CBD285" w:rsidR="001160FD" w:rsidRDefault="001160FD" w:rsidP="001160FD">
      <w:pPr>
        <w:pStyle w:val="Heading2"/>
        <w:rPr>
          <w:b/>
          <w:bCs/>
        </w:rPr>
      </w:pPr>
      <w:bookmarkStart w:id="27" w:name="_Toc83565712"/>
      <w:r w:rsidRPr="001160FD">
        <w:rPr>
          <w:b/>
          <w:bCs/>
        </w:rPr>
        <w:lastRenderedPageBreak/>
        <w:t>MIGRAR LA BASE DE DATOS</w:t>
      </w:r>
      <w:bookmarkEnd w:id="27"/>
    </w:p>
    <w:p w14:paraId="5D580B8F" w14:textId="15C06596" w:rsidR="001160FD" w:rsidRDefault="001160FD" w:rsidP="001160FD"/>
    <w:p w14:paraId="1105EFE8" w14:textId="663F5E77" w:rsidR="001160FD" w:rsidRDefault="007B3E73" w:rsidP="001160FD">
      <w:pPr>
        <w:pStyle w:val="Content"/>
      </w:pPr>
      <w:r w:rsidRPr="007B3E73">
        <w:rPr>
          <w:b/>
          <w:bCs/>
        </w:rPr>
        <w:t xml:space="preserve">PASO 1: </w:t>
      </w:r>
      <w:r>
        <w:t xml:space="preserve">Abra el programa Vs Code que instaló anteriormente </w:t>
      </w:r>
    </w:p>
    <w:p w14:paraId="2817E99A" w14:textId="7F606A30" w:rsidR="007B3E73" w:rsidRPr="007B3E73" w:rsidRDefault="007B3E73" w:rsidP="001160FD">
      <w:pPr>
        <w:pStyle w:val="Content"/>
      </w:pPr>
      <w:r w:rsidRPr="007B3E73">
        <w:rPr>
          <w:b/>
          <w:bCs/>
        </w:rPr>
        <w:t>PASO 2:</w:t>
      </w:r>
      <w:r>
        <w:t xml:space="preserve"> Una vez abierto siga las siguientes instrucciones:</w:t>
      </w:r>
    </w:p>
    <w:p w14:paraId="1E984A5C" w14:textId="30D6AB79" w:rsidR="001160FD" w:rsidRDefault="001160FD" w:rsidP="001160FD">
      <w:pPr>
        <w:pStyle w:val="Content"/>
        <w:jc w:val="center"/>
      </w:pPr>
    </w:p>
    <w:p w14:paraId="367D1A7F" w14:textId="786E564C" w:rsidR="007B3E73" w:rsidRDefault="007B3E73" w:rsidP="001160FD">
      <w:pPr>
        <w:pStyle w:val="Content"/>
        <w:jc w:val="center"/>
      </w:pPr>
    </w:p>
    <w:p w14:paraId="3BF18B7C" w14:textId="0DFA0249" w:rsidR="007B3E73" w:rsidRDefault="007B3E73" w:rsidP="001160FD">
      <w:pPr>
        <w:pStyle w:val="Content"/>
        <w:jc w:val="center"/>
      </w:pPr>
      <w:r>
        <w:rPr>
          <w:noProof/>
        </w:rPr>
        <w:drawing>
          <wp:inline distT="0" distB="0" distL="0" distR="0" wp14:anchorId="25B9CF9C" wp14:editId="216B8315">
            <wp:extent cx="4962525" cy="3542417"/>
            <wp:effectExtent l="76200" t="76200" r="123825" b="134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85799" cy="3559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66723" w14:textId="0B164333" w:rsidR="007B3E73" w:rsidRDefault="007B3E73" w:rsidP="001160FD">
      <w:pPr>
        <w:pStyle w:val="Content"/>
        <w:jc w:val="center"/>
      </w:pPr>
    </w:p>
    <w:p w14:paraId="701CB54B" w14:textId="1864002D" w:rsidR="007B3E73" w:rsidRDefault="007B3E73" w:rsidP="001160FD">
      <w:pPr>
        <w:pStyle w:val="Content"/>
        <w:jc w:val="center"/>
      </w:pPr>
    </w:p>
    <w:p w14:paraId="4F6770A0" w14:textId="4E587F65" w:rsidR="007B3E73" w:rsidRDefault="007B3E73" w:rsidP="001160FD">
      <w:pPr>
        <w:pStyle w:val="Content"/>
        <w:jc w:val="center"/>
      </w:pPr>
    </w:p>
    <w:p w14:paraId="341C144B" w14:textId="3443497A" w:rsidR="007B3E73" w:rsidRDefault="007B3E73" w:rsidP="001160FD">
      <w:pPr>
        <w:pStyle w:val="Content"/>
        <w:jc w:val="center"/>
      </w:pPr>
    </w:p>
    <w:p w14:paraId="1466AB0F" w14:textId="41BD1AD7" w:rsidR="007B3E73" w:rsidRDefault="007B3E73" w:rsidP="001160FD">
      <w:pPr>
        <w:pStyle w:val="Content"/>
        <w:jc w:val="center"/>
      </w:pPr>
    </w:p>
    <w:p w14:paraId="0EBB9362" w14:textId="4D11D1F2" w:rsidR="007B3E73" w:rsidRDefault="007B3E73" w:rsidP="001160FD">
      <w:pPr>
        <w:pStyle w:val="Content"/>
        <w:jc w:val="center"/>
      </w:pPr>
    </w:p>
    <w:p w14:paraId="3FB0055C" w14:textId="5ECA6918" w:rsidR="007B3E73" w:rsidRDefault="007B3E73" w:rsidP="001160FD">
      <w:pPr>
        <w:pStyle w:val="Content"/>
        <w:jc w:val="center"/>
      </w:pPr>
    </w:p>
    <w:p w14:paraId="162EB349" w14:textId="18A0AAC6" w:rsidR="007B3E73" w:rsidRDefault="007B3E73" w:rsidP="001160FD">
      <w:pPr>
        <w:pStyle w:val="Content"/>
        <w:jc w:val="center"/>
      </w:pPr>
    </w:p>
    <w:p w14:paraId="66C42AB2" w14:textId="0EA6D46C" w:rsidR="007B3E73" w:rsidRDefault="007B3E73" w:rsidP="001160FD">
      <w:pPr>
        <w:pStyle w:val="Content"/>
        <w:jc w:val="center"/>
      </w:pPr>
    </w:p>
    <w:p w14:paraId="312FD9F9" w14:textId="13C9FBC7" w:rsidR="007B3E73" w:rsidRDefault="007B3E73" w:rsidP="001160FD">
      <w:pPr>
        <w:pStyle w:val="Content"/>
        <w:jc w:val="center"/>
      </w:pPr>
    </w:p>
    <w:p w14:paraId="46CCBE5C" w14:textId="37AFAAAF" w:rsidR="007B3E73" w:rsidRDefault="007B3E73" w:rsidP="001160FD">
      <w:pPr>
        <w:pStyle w:val="Content"/>
        <w:jc w:val="center"/>
      </w:pPr>
    </w:p>
    <w:p w14:paraId="6933DE8D" w14:textId="05EDC568" w:rsidR="007B3E73" w:rsidRDefault="007B3E73" w:rsidP="001160FD">
      <w:pPr>
        <w:pStyle w:val="Content"/>
        <w:jc w:val="center"/>
      </w:pPr>
    </w:p>
    <w:p w14:paraId="0DBAD5C4" w14:textId="53A76F68" w:rsidR="007B3E73" w:rsidRDefault="007B3E73" w:rsidP="001160FD">
      <w:pPr>
        <w:pStyle w:val="Content"/>
        <w:jc w:val="center"/>
      </w:pPr>
    </w:p>
    <w:p w14:paraId="5969D341" w14:textId="77777777" w:rsidR="007B3E73" w:rsidRDefault="007B3E73" w:rsidP="001160FD">
      <w:pPr>
        <w:pStyle w:val="Content"/>
        <w:jc w:val="center"/>
      </w:pPr>
    </w:p>
    <w:p w14:paraId="17618B1E" w14:textId="04E4BFF8" w:rsidR="007B3E73" w:rsidRDefault="007B3E73" w:rsidP="007B3E73">
      <w:pPr>
        <w:pStyle w:val="Content"/>
        <w:jc w:val="center"/>
      </w:pPr>
      <w:r>
        <w:rPr>
          <w:noProof/>
        </w:rPr>
        <w:drawing>
          <wp:inline distT="0" distB="0" distL="0" distR="0" wp14:anchorId="56A54C42" wp14:editId="7D023688">
            <wp:extent cx="5095875" cy="2847975"/>
            <wp:effectExtent l="76200" t="76200" r="142875" b="14287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47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B8778" w14:textId="2AC6BF21" w:rsidR="007B3E73" w:rsidRDefault="007B3E73" w:rsidP="007B3E73">
      <w:pPr>
        <w:pStyle w:val="Content"/>
      </w:pPr>
    </w:p>
    <w:p w14:paraId="4F030AC1" w14:textId="334A9356" w:rsidR="007B3E73" w:rsidRPr="007B3E73" w:rsidRDefault="007B3E73" w:rsidP="007B3E73">
      <w:pPr>
        <w:pStyle w:val="Content"/>
        <w:jc w:val="center"/>
      </w:pPr>
      <w:r>
        <w:rPr>
          <w:noProof/>
        </w:rPr>
        <w:drawing>
          <wp:inline distT="0" distB="0" distL="0" distR="0" wp14:anchorId="2252F80E" wp14:editId="3EC46890">
            <wp:extent cx="5095240" cy="3790950"/>
            <wp:effectExtent l="76200" t="76200" r="124460" b="133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06467" cy="37993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D99D1" w14:textId="18FF1254" w:rsidR="001160FD" w:rsidRDefault="001160FD" w:rsidP="001160FD">
      <w:pPr>
        <w:pStyle w:val="Content"/>
        <w:jc w:val="center"/>
      </w:pPr>
    </w:p>
    <w:p w14:paraId="0C6ED8CA" w14:textId="137F80AC" w:rsidR="00092FA5" w:rsidRDefault="00092FA5" w:rsidP="001160FD">
      <w:pPr>
        <w:pStyle w:val="Content"/>
        <w:jc w:val="center"/>
      </w:pPr>
    </w:p>
    <w:p w14:paraId="1D77FE4F" w14:textId="77777777" w:rsidR="00092FA5" w:rsidRPr="007B3E73" w:rsidRDefault="00092FA5" w:rsidP="001160FD">
      <w:pPr>
        <w:pStyle w:val="Content"/>
        <w:jc w:val="center"/>
      </w:pPr>
    </w:p>
    <w:p w14:paraId="1B0F29D6" w14:textId="2FC4C5DE" w:rsidR="001160FD" w:rsidRPr="007B3E73" w:rsidRDefault="001160FD" w:rsidP="001160FD">
      <w:pPr>
        <w:pStyle w:val="Content"/>
        <w:jc w:val="center"/>
      </w:pPr>
    </w:p>
    <w:p w14:paraId="2AE7A84C" w14:textId="568B7A37" w:rsidR="001160FD" w:rsidRDefault="00092FA5" w:rsidP="001160FD">
      <w:pPr>
        <w:pStyle w:val="Content"/>
        <w:jc w:val="center"/>
      </w:pPr>
      <w:r>
        <w:rPr>
          <w:noProof/>
        </w:rPr>
        <w:drawing>
          <wp:inline distT="0" distB="0" distL="0" distR="0" wp14:anchorId="06D49194" wp14:editId="3FE6EC2B">
            <wp:extent cx="5076825" cy="3796377"/>
            <wp:effectExtent l="76200" t="76200" r="123825" b="12827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7620" cy="38119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C858B" w14:textId="09FBFF1D" w:rsidR="00FC0C2F" w:rsidRDefault="00FC0C2F" w:rsidP="00FC0C2F">
      <w:pPr>
        <w:pStyle w:val="Content"/>
        <w:jc w:val="center"/>
      </w:pPr>
    </w:p>
    <w:p w14:paraId="2376B84E" w14:textId="1C7EC4D1" w:rsidR="00FC0C2F" w:rsidRDefault="00FC0C2F" w:rsidP="00FC0C2F">
      <w:pPr>
        <w:pStyle w:val="Content"/>
        <w:jc w:val="center"/>
      </w:pPr>
      <w:r>
        <w:t xml:space="preserve">Una vez abierta la terminal escribe: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updat</w:t>
      </w:r>
      <w:proofErr w:type="spellEnd"/>
    </w:p>
    <w:p w14:paraId="46514F48" w14:textId="77777777" w:rsidR="00FC0C2F" w:rsidRDefault="00FC0C2F" w:rsidP="00FC0C2F">
      <w:pPr>
        <w:pStyle w:val="Content"/>
      </w:pPr>
    </w:p>
    <w:p w14:paraId="55106AAE" w14:textId="53F70E4D" w:rsidR="00092FA5" w:rsidRPr="007B3E73" w:rsidRDefault="00FC0C2F" w:rsidP="001160FD">
      <w:pPr>
        <w:pStyle w:val="Content"/>
        <w:jc w:val="center"/>
      </w:pPr>
      <w:r>
        <w:rPr>
          <w:noProof/>
        </w:rPr>
        <w:drawing>
          <wp:inline distT="0" distB="0" distL="0" distR="0" wp14:anchorId="47EC8B92" wp14:editId="17A9711B">
            <wp:extent cx="5114925" cy="1155182"/>
            <wp:effectExtent l="76200" t="76200" r="123825" b="1403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5799" cy="11711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7E984" w14:textId="3E1423F2" w:rsidR="001160FD" w:rsidRDefault="001160FD" w:rsidP="00FC0C2F">
      <w:pPr>
        <w:pStyle w:val="Content"/>
      </w:pPr>
    </w:p>
    <w:p w14:paraId="25B3DC53" w14:textId="001814BA" w:rsidR="00FC0C2F" w:rsidRDefault="00FC0C2F" w:rsidP="00FC0C2F">
      <w:pPr>
        <w:pStyle w:val="Content"/>
      </w:pPr>
    </w:p>
    <w:p w14:paraId="36DFDC5E" w14:textId="4515CFDA" w:rsidR="00FC0C2F" w:rsidRDefault="00FC0C2F" w:rsidP="00FC0C2F">
      <w:pPr>
        <w:pStyle w:val="Content"/>
      </w:pPr>
    </w:p>
    <w:p w14:paraId="70D3AD2B" w14:textId="03A735B3" w:rsidR="00FC0C2F" w:rsidRDefault="00FC0C2F" w:rsidP="00FC0C2F">
      <w:pPr>
        <w:pStyle w:val="Content"/>
      </w:pPr>
    </w:p>
    <w:p w14:paraId="40C3B6DF" w14:textId="2F4B4E3F" w:rsidR="00FC0C2F" w:rsidRDefault="00FC0C2F" w:rsidP="00FC0C2F">
      <w:pPr>
        <w:pStyle w:val="Content"/>
      </w:pPr>
    </w:p>
    <w:p w14:paraId="77059A6E" w14:textId="2D025C1B" w:rsidR="00FC0C2F" w:rsidRDefault="00FC0C2F" w:rsidP="00FC0C2F">
      <w:pPr>
        <w:pStyle w:val="Content"/>
      </w:pPr>
    </w:p>
    <w:p w14:paraId="4E94523F" w14:textId="2B241DF2" w:rsidR="00FC0C2F" w:rsidRDefault="00FC0C2F" w:rsidP="00FC0C2F">
      <w:pPr>
        <w:pStyle w:val="Content"/>
      </w:pPr>
    </w:p>
    <w:p w14:paraId="239D8556" w14:textId="6D110576" w:rsidR="00FC0C2F" w:rsidRDefault="00FC0C2F" w:rsidP="00FC0C2F">
      <w:pPr>
        <w:pStyle w:val="Content"/>
      </w:pPr>
    </w:p>
    <w:p w14:paraId="410B7C2C" w14:textId="77777777" w:rsidR="00FC0C2F" w:rsidRPr="007B3E73" w:rsidRDefault="00FC0C2F" w:rsidP="00FC0C2F">
      <w:pPr>
        <w:pStyle w:val="Content"/>
      </w:pPr>
    </w:p>
    <w:p w14:paraId="48E51B53" w14:textId="0993F82D" w:rsidR="001160FD" w:rsidRDefault="00FC0C2F" w:rsidP="00FC0C2F">
      <w:pPr>
        <w:pStyle w:val="Content"/>
        <w:jc w:val="center"/>
      </w:pPr>
      <w:r>
        <w:t xml:space="preserve">Y luego escribe: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5611E548" w14:textId="77777777" w:rsidR="00FC0C2F" w:rsidRPr="007B3E73" w:rsidRDefault="00FC0C2F" w:rsidP="00FC0C2F">
      <w:pPr>
        <w:pStyle w:val="Content"/>
      </w:pPr>
    </w:p>
    <w:p w14:paraId="3B348C7F" w14:textId="7C9612EA" w:rsidR="001160FD" w:rsidRDefault="00FC0C2F" w:rsidP="001160FD">
      <w:pPr>
        <w:pStyle w:val="Content"/>
        <w:jc w:val="center"/>
      </w:pPr>
      <w:r>
        <w:rPr>
          <w:noProof/>
        </w:rPr>
        <w:drawing>
          <wp:inline distT="0" distB="0" distL="0" distR="0" wp14:anchorId="1AED6B01" wp14:editId="7A99E293">
            <wp:extent cx="5000625" cy="2286000"/>
            <wp:effectExtent l="76200" t="76200" r="142875" b="133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8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60A268" w14:textId="28C2A015" w:rsidR="00FC0C2F" w:rsidRDefault="00FC0C2F" w:rsidP="001160FD">
      <w:pPr>
        <w:pStyle w:val="Content"/>
        <w:jc w:val="center"/>
      </w:pPr>
      <w:r>
        <w:rPr>
          <w:noProof/>
        </w:rPr>
        <w:drawing>
          <wp:inline distT="0" distB="0" distL="0" distR="0" wp14:anchorId="1828688C" wp14:editId="0395E6C4">
            <wp:extent cx="5048250" cy="2043137"/>
            <wp:effectExtent l="76200" t="76200" r="133350" b="12890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3794" cy="20494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405EB" w14:textId="47BF4E16" w:rsidR="00FC0C2F" w:rsidRDefault="00FC0C2F" w:rsidP="001160FD">
      <w:pPr>
        <w:pStyle w:val="Content"/>
        <w:jc w:val="center"/>
      </w:pPr>
    </w:p>
    <w:p w14:paraId="11237DEF" w14:textId="19A2E86F" w:rsidR="00FC0C2F" w:rsidRDefault="00FC0C2F" w:rsidP="001160FD">
      <w:pPr>
        <w:pStyle w:val="Content"/>
        <w:jc w:val="center"/>
      </w:pPr>
    </w:p>
    <w:p w14:paraId="19BB9D0E" w14:textId="4D84D470" w:rsidR="00FC0C2F" w:rsidRDefault="00FC0C2F" w:rsidP="001160FD">
      <w:pPr>
        <w:pStyle w:val="Content"/>
        <w:jc w:val="center"/>
      </w:pPr>
    </w:p>
    <w:p w14:paraId="7BD6A8EC" w14:textId="751B5693" w:rsidR="00FC0C2F" w:rsidRDefault="00FC0C2F" w:rsidP="001160FD">
      <w:pPr>
        <w:pStyle w:val="Content"/>
        <w:jc w:val="center"/>
      </w:pPr>
    </w:p>
    <w:p w14:paraId="34D53486" w14:textId="724CBA8A" w:rsidR="00FC0C2F" w:rsidRDefault="00FC0C2F" w:rsidP="001160FD">
      <w:pPr>
        <w:pStyle w:val="Content"/>
        <w:jc w:val="center"/>
      </w:pPr>
    </w:p>
    <w:p w14:paraId="049D3360" w14:textId="1DC8AB71" w:rsidR="00FC0C2F" w:rsidRDefault="00FC0C2F" w:rsidP="001160FD">
      <w:pPr>
        <w:pStyle w:val="Content"/>
        <w:jc w:val="center"/>
      </w:pPr>
    </w:p>
    <w:p w14:paraId="3665BF0E" w14:textId="785F4DFB" w:rsidR="00FC0C2F" w:rsidRDefault="00FC0C2F" w:rsidP="001160FD">
      <w:pPr>
        <w:pStyle w:val="Content"/>
        <w:jc w:val="center"/>
      </w:pPr>
    </w:p>
    <w:p w14:paraId="7B3F847A" w14:textId="4ECA248C" w:rsidR="00FC0C2F" w:rsidRDefault="00FC0C2F" w:rsidP="001160FD">
      <w:pPr>
        <w:pStyle w:val="Content"/>
        <w:jc w:val="center"/>
      </w:pPr>
    </w:p>
    <w:p w14:paraId="3BE8DBD0" w14:textId="6F4582F1" w:rsidR="00FC0C2F" w:rsidRDefault="00FC0C2F" w:rsidP="001160FD">
      <w:pPr>
        <w:pStyle w:val="Content"/>
        <w:jc w:val="center"/>
      </w:pPr>
    </w:p>
    <w:p w14:paraId="58BD4339" w14:textId="6FC8BC4B" w:rsidR="00FC0C2F" w:rsidRDefault="00FC0C2F" w:rsidP="001160FD">
      <w:pPr>
        <w:pStyle w:val="Content"/>
        <w:jc w:val="center"/>
      </w:pPr>
    </w:p>
    <w:p w14:paraId="02EC7A3E" w14:textId="451A4CB4" w:rsidR="00FC0C2F" w:rsidRDefault="00FC0C2F" w:rsidP="001160FD">
      <w:pPr>
        <w:pStyle w:val="Content"/>
        <w:jc w:val="center"/>
      </w:pPr>
    </w:p>
    <w:p w14:paraId="1CFD675E" w14:textId="77777777" w:rsidR="00FC0C2F" w:rsidRDefault="00FC0C2F" w:rsidP="001160FD">
      <w:pPr>
        <w:pStyle w:val="Content"/>
        <w:jc w:val="center"/>
      </w:pPr>
    </w:p>
    <w:p w14:paraId="13221801" w14:textId="407340B0" w:rsidR="00FC0C2F" w:rsidRDefault="00FC0C2F" w:rsidP="00FC0C2F">
      <w:pPr>
        <w:pStyle w:val="Content"/>
        <w:jc w:val="center"/>
      </w:pPr>
      <w:r>
        <w:t xml:space="preserve">Ya puedes ingresar a </w:t>
      </w:r>
      <w:proofErr w:type="spellStart"/>
      <w:r>
        <w:t>phpMyAdmin</w:t>
      </w:r>
      <w:proofErr w:type="spellEnd"/>
      <w:r>
        <w:t xml:space="preserve"> y ver toda la base de datos en local</w:t>
      </w:r>
    </w:p>
    <w:p w14:paraId="20857AFA" w14:textId="77777777" w:rsidR="00FC0C2F" w:rsidRDefault="00FC0C2F" w:rsidP="00FC0C2F">
      <w:pPr>
        <w:pStyle w:val="Content"/>
      </w:pPr>
    </w:p>
    <w:p w14:paraId="2F647519" w14:textId="3A1E8409" w:rsidR="00FC0C2F" w:rsidRPr="007B3E73" w:rsidRDefault="00FC0C2F" w:rsidP="00FC0C2F">
      <w:pPr>
        <w:pStyle w:val="Content"/>
      </w:pPr>
      <w:r>
        <w:rPr>
          <w:noProof/>
        </w:rPr>
        <w:drawing>
          <wp:inline distT="0" distB="0" distL="0" distR="0" wp14:anchorId="3FBC23D0" wp14:editId="557C9F26">
            <wp:extent cx="6309360" cy="3308350"/>
            <wp:effectExtent l="76200" t="76200" r="129540" b="13970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30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BCBDA5" w14:textId="42C46671" w:rsidR="001160FD" w:rsidRPr="007B3E73" w:rsidRDefault="001160FD" w:rsidP="001160FD">
      <w:pPr>
        <w:pStyle w:val="Content"/>
        <w:jc w:val="center"/>
      </w:pPr>
    </w:p>
    <w:p w14:paraId="039ACE80" w14:textId="64F0C8FC" w:rsidR="001160FD" w:rsidRPr="007B3E73" w:rsidRDefault="001160FD" w:rsidP="001160FD">
      <w:pPr>
        <w:pStyle w:val="Content"/>
        <w:jc w:val="center"/>
      </w:pPr>
    </w:p>
    <w:p w14:paraId="045B4624" w14:textId="3C9E7758" w:rsidR="001160FD" w:rsidRPr="007B3E73" w:rsidRDefault="001160FD" w:rsidP="001160FD">
      <w:pPr>
        <w:pStyle w:val="Content"/>
        <w:jc w:val="center"/>
      </w:pPr>
    </w:p>
    <w:p w14:paraId="26554183" w14:textId="2FBF1090" w:rsidR="001160FD" w:rsidRPr="007B3E73" w:rsidRDefault="001160FD" w:rsidP="001160FD">
      <w:pPr>
        <w:pStyle w:val="Content"/>
        <w:jc w:val="center"/>
      </w:pPr>
    </w:p>
    <w:p w14:paraId="4FEB3336" w14:textId="77777777" w:rsidR="001160FD" w:rsidRPr="007B3E73" w:rsidRDefault="001160FD" w:rsidP="001160FD">
      <w:pPr>
        <w:pStyle w:val="Content"/>
        <w:jc w:val="center"/>
      </w:pPr>
    </w:p>
    <w:sectPr w:rsidR="001160FD" w:rsidRPr="007B3E73" w:rsidSect="00DF027C">
      <w:headerReference w:type="default" r:id="rId92"/>
      <w:footerReference w:type="default" r:id="rId93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ED646E" w14:textId="77777777" w:rsidR="00FC73F7" w:rsidRDefault="00FC73F7">
      <w:r>
        <w:separator/>
      </w:r>
    </w:p>
    <w:p w14:paraId="4832B93C" w14:textId="77777777" w:rsidR="00FC73F7" w:rsidRDefault="00FC73F7"/>
  </w:endnote>
  <w:endnote w:type="continuationSeparator" w:id="0">
    <w:p w14:paraId="5A946D4E" w14:textId="77777777" w:rsidR="00FC73F7" w:rsidRDefault="00FC73F7">
      <w:r>
        <w:continuationSeparator/>
      </w:r>
    </w:p>
    <w:p w14:paraId="0B323E61" w14:textId="77777777" w:rsidR="00FC73F7" w:rsidRDefault="00FC73F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E7448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38FE1A0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A5D5C" w14:textId="77777777" w:rsidR="00FC73F7" w:rsidRDefault="00FC73F7">
      <w:r>
        <w:separator/>
      </w:r>
    </w:p>
    <w:p w14:paraId="3ABC44B3" w14:textId="77777777" w:rsidR="00FC73F7" w:rsidRDefault="00FC73F7"/>
  </w:footnote>
  <w:footnote w:type="continuationSeparator" w:id="0">
    <w:p w14:paraId="33759E36" w14:textId="77777777" w:rsidR="00FC73F7" w:rsidRDefault="00FC73F7">
      <w:r>
        <w:continuationSeparator/>
      </w:r>
    </w:p>
    <w:p w14:paraId="424345D9" w14:textId="77777777" w:rsidR="00FC73F7" w:rsidRDefault="00FC73F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79EDB00D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0CF4098" w14:textId="77777777" w:rsidR="00D077E9" w:rsidRDefault="00D077E9">
          <w:pPr>
            <w:pStyle w:val="Header"/>
          </w:pPr>
        </w:p>
      </w:tc>
    </w:tr>
  </w:tbl>
  <w:p w14:paraId="2E87E2B4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901FD"/>
    <w:multiLevelType w:val="hybridMultilevel"/>
    <w:tmpl w:val="D08400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977E7"/>
    <w:multiLevelType w:val="hybridMultilevel"/>
    <w:tmpl w:val="60D665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8377FD"/>
    <w:multiLevelType w:val="hybridMultilevel"/>
    <w:tmpl w:val="10481C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961E01"/>
    <w:multiLevelType w:val="hybridMultilevel"/>
    <w:tmpl w:val="90C0B558"/>
    <w:lvl w:ilvl="0" w:tplc="80888978">
      <w:start w:val="1"/>
      <w:numFmt w:val="bullet"/>
      <w:lvlText w:val="•"/>
      <w:lvlJc w:val="left"/>
      <w:pPr>
        <w:ind w:left="18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A90CADC">
      <w:start w:val="1"/>
      <w:numFmt w:val="bullet"/>
      <w:lvlText w:val="o"/>
      <w:lvlJc w:val="left"/>
      <w:pPr>
        <w:ind w:left="1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50B096">
      <w:start w:val="1"/>
      <w:numFmt w:val="bullet"/>
      <w:lvlText w:val="▪"/>
      <w:lvlJc w:val="left"/>
      <w:pPr>
        <w:ind w:left="2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16EFFA">
      <w:start w:val="1"/>
      <w:numFmt w:val="bullet"/>
      <w:lvlText w:val="•"/>
      <w:lvlJc w:val="left"/>
      <w:pPr>
        <w:ind w:left="30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534B06E">
      <w:start w:val="1"/>
      <w:numFmt w:val="bullet"/>
      <w:lvlText w:val="o"/>
      <w:lvlJc w:val="left"/>
      <w:pPr>
        <w:ind w:left="3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C38083A">
      <w:start w:val="1"/>
      <w:numFmt w:val="bullet"/>
      <w:lvlText w:val="▪"/>
      <w:lvlJc w:val="left"/>
      <w:pPr>
        <w:ind w:left="4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CECD2E4">
      <w:start w:val="1"/>
      <w:numFmt w:val="bullet"/>
      <w:lvlText w:val="•"/>
      <w:lvlJc w:val="left"/>
      <w:pPr>
        <w:ind w:left="5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A744F66">
      <w:start w:val="1"/>
      <w:numFmt w:val="bullet"/>
      <w:lvlText w:val="o"/>
      <w:lvlJc w:val="left"/>
      <w:pPr>
        <w:ind w:left="5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01A60B6">
      <w:start w:val="1"/>
      <w:numFmt w:val="bullet"/>
      <w:lvlText w:val="▪"/>
      <w:lvlJc w:val="left"/>
      <w:pPr>
        <w:ind w:left="6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CA327E5"/>
    <w:multiLevelType w:val="hybridMultilevel"/>
    <w:tmpl w:val="880826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3A0AE4"/>
    <w:multiLevelType w:val="hybridMultilevel"/>
    <w:tmpl w:val="091601B6"/>
    <w:lvl w:ilvl="0" w:tplc="F16C5FB0">
      <w:start w:val="1"/>
      <w:numFmt w:val="bullet"/>
      <w:lvlText w:val="•"/>
      <w:lvlJc w:val="left"/>
      <w:pPr>
        <w:ind w:left="18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0D40568">
      <w:start w:val="1"/>
      <w:numFmt w:val="bullet"/>
      <w:lvlText w:val="o"/>
      <w:lvlJc w:val="left"/>
      <w:pPr>
        <w:ind w:left="1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26EEEA6">
      <w:start w:val="1"/>
      <w:numFmt w:val="bullet"/>
      <w:lvlText w:val="▪"/>
      <w:lvlJc w:val="left"/>
      <w:pPr>
        <w:ind w:left="2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7925D96">
      <w:start w:val="1"/>
      <w:numFmt w:val="bullet"/>
      <w:lvlText w:val="•"/>
      <w:lvlJc w:val="left"/>
      <w:pPr>
        <w:ind w:left="30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2A23FA">
      <w:start w:val="1"/>
      <w:numFmt w:val="bullet"/>
      <w:lvlText w:val="o"/>
      <w:lvlJc w:val="left"/>
      <w:pPr>
        <w:ind w:left="3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106916C">
      <w:start w:val="1"/>
      <w:numFmt w:val="bullet"/>
      <w:lvlText w:val="▪"/>
      <w:lvlJc w:val="left"/>
      <w:pPr>
        <w:ind w:left="4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766CA5A">
      <w:start w:val="1"/>
      <w:numFmt w:val="bullet"/>
      <w:lvlText w:val="•"/>
      <w:lvlJc w:val="left"/>
      <w:pPr>
        <w:ind w:left="5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CBCB324">
      <w:start w:val="1"/>
      <w:numFmt w:val="bullet"/>
      <w:lvlText w:val="o"/>
      <w:lvlJc w:val="left"/>
      <w:pPr>
        <w:ind w:left="5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2A8E876">
      <w:start w:val="1"/>
      <w:numFmt w:val="bullet"/>
      <w:lvlText w:val="▪"/>
      <w:lvlJc w:val="left"/>
      <w:pPr>
        <w:ind w:left="6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F00"/>
    <w:rsid w:val="0002482E"/>
    <w:rsid w:val="000375DA"/>
    <w:rsid w:val="00050324"/>
    <w:rsid w:val="00092FA5"/>
    <w:rsid w:val="000A0150"/>
    <w:rsid w:val="000E63C9"/>
    <w:rsid w:val="001160FD"/>
    <w:rsid w:val="00130E9D"/>
    <w:rsid w:val="00150A6D"/>
    <w:rsid w:val="00150D82"/>
    <w:rsid w:val="001609A3"/>
    <w:rsid w:val="001770E0"/>
    <w:rsid w:val="0018237E"/>
    <w:rsid w:val="00185B35"/>
    <w:rsid w:val="001B52BB"/>
    <w:rsid w:val="001E2D57"/>
    <w:rsid w:val="001F2BC8"/>
    <w:rsid w:val="001F5F6B"/>
    <w:rsid w:val="00210FF2"/>
    <w:rsid w:val="0021566C"/>
    <w:rsid w:val="00243EBC"/>
    <w:rsid w:val="00246A35"/>
    <w:rsid w:val="00254558"/>
    <w:rsid w:val="00284348"/>
    <w:rsid w:val="002C31C9"/>
    <w:rsid w:val="002F51F5"/>
    <w:rsid w:val="00312137"/>
    <w:rsid w:val="00330359"/>
    <w:rsid w:val="0033762F"/>
    <w:rsid w:val="00366C7E"/>
    <w:rsid w:val="00377EBF"/>
    <w:rsid w:val="00384EA3"/>
    <w:rsid w:val="003A39A1"/>
    <w:rsid w:val="003C13D0"/>
    <w:rsid w:val="003C2191"/>
    <w:rsid w:val="003D3863"/>
    <w:rsid w:val="00403484"/>
    <w:rsid w:val="004110DE"/>
    <w:rsid w:val="0042080D"/>
    <w:rsid w:val="0044085A"/>
    <w:rsid w:val="004B21A5"/>
    <w:rsid w:val="004D2F00"/>
    <w:rsid w:val="005037F0"/>
    <w:rsid w:val="00516A86"/>
    <w:rsid w:val="005275F6"/>
    <w:rsid w:val="00545D1C"/>
    <w:rsid w:val="00572102"/>
    <w:rsid w:val="005F1BB0"/>
    <w:rsid w:val="00656C4D"/>
    <w:rsid w:val="00667606"/>
    <w:rsid w:val="006E5716"/>
    <w:rsid w:val="007302B3"/>
    <w:rsid w:val="00730733"/>
    <w:rsid w:val="00730E3A"/>
    <w:rsid w:val="00732D2C"/>
    <w:rsid w:val="00736AAF"/>
    <w:rsid w:val="00765B2A"/>
    <w:rsid w:val="00783A34"/>
    <w:rsid w:val="007B26D7"/>
    <w:rsid w:val="007B3E73"/>
    <w:rsid w:val="007C6B52"/>
    <w:rsid w:val="007D16C5"/>
    <w:rsid w:val="007D79EB"/>
    <w:rsid w:val="007E5384"/>
    <w:rsid w:val="00862FE4"/>
    <w:rsid w:val="0086389A"/>
    <w:rsid w:val="0087605E"/>
    <w:rsid w:val="008A0660"/>
    <w:rsid w:val="008B1FEE"/>
    <w:rsid w:val="00903C32"/>
    <w:rsid w:val="00916B16"/>
    <w:rsid w:val="009173B9"/>
    <w:rsid w:val="0093335D"/>
    <w:rsid w:val="0093613E"/>
    <w:rsid w:val="00943026"/>
    <w:rsid w:val="0095498F"/>
    <w:rsid w:val="00954C64"/>
    <w:rsid w:val="00955CC2"/>
    <w:rsid w:val="00965915"/>
    <w:rsid w:val="00966B81"/>
    <w:rsid w:val="009C257B"/>
    <w:rsid w:val="009C7720"/>
    <w:rsid w:val="00A07490"/>
    <w:rsid w:val="00A162FA"/>
    <w:rsid w:val="00A23AFA"/>
    <w:rsid w:val="00A31B3E"/>
    <w:rsid w:val="00A532F3"/>
    <w:rsid w:val="00A72D9D"/>
    <w:rsid w:val="00A8489E"/>
    <w:rsid w:val="00AC29F3"/>
    <w:rsid w:val="00B231E5"/>
    <w:rsid w:val="00B8645D"/>
    <w:rsid w:val="00B97EE9"/>
    <w:rsid w:val="00BB3943"/>
    <w:rsid w:val="00C02B87"/>
    <w:rsid w:val="00C3593D"/>
    <w:rsid w:val="00C4086D"/>
    <w:rsid w:val="00C573AE"/>
    <w:rsid w:val="00C8308C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0DA8"/>
    <w:rsid w:val="00DD152F"/>
    <w:rsid w:val="00DE213F"/>
    <w:rsid w:val="00DF027C"/>
    <w:rsid w:val="00DF3046"/>
    <w:rsid w:val="00E00A32"/>
    <w:rsid w:val="00E22ACD"/>
    <w:rsid w:val="00E620B0"/>
    <w:rsid w:val="00E81B40"/>
    <w:rsid w:val="00E97D63"/>
    <w:rsid w:val="00ED39A2"/>
    <w:rsid w:val="00EF555B"/>
    <w:rsid w:val="00F027BB"/>
    <w:rsid w:val="00F11DCF"/>
    <w:rsid w:val="00F162EA"/>
    <w:rsid w:val="00F21B0F"/>
    <w:rsid w:val="00F52D27"/>
    <w:rsid w:val="00F57EE9"/>
    <w:rsid w:val="00F83527"/>
    <w:rsid w:val="00FC0C2F"/>
    <w:rsid w:val="00FC73F7"/>
    <w:rsid w:val="00FD583F"/>
    <w:rsid w:val="00FD7488"/>
    <w:rsid w:val="00FE72C2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DA8A81"/>
  <w15:docId w15:val="{B3F4A6A0-0605-4AFD-9FDA-5DEA51DC4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  <w:lang w:val="es-CO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B864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645D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645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8645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864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2D57"/>
    <w:pPr>
      <w:spacing w:after="100" w:line="259" w:lineRule="auto"/>
      <w:ind w:left="220"/>
    </w:pPr>
    <w:rPr>
      <w:rFonts w:cs="Times New Roman"/>
      <w:b w:val="0"/>
      <w:color w:val="auto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1E2D57"/>
    <w:pPr>
      <w:spacing w:after="100" w:line="259" w:lineRule="auto"/>
      <w:ind w:left="440"/>
    </w:pPr>
    <w:rPr>
      <w:rFonts w:cs="Times New Roman"/>
      <w:b w:val="0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://blog.walterlv.com/post/add-a-new-profile-for-windows-terminal.html" TargetMode="External"/><Relationship Id="rId42" Type="http://schemas.openxmlformats.org/officeDocument/2006/relationships/image" Target="media/image27.png"/><Relationship Id="rId47" Type="http://schemas.openxmlformats.org/officeDocument/2006/relationships/hyperlink" Target="https://code.visualstudio.com/Download" TargetMode="External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glossaryDocument" Target="glossary/document.xml"/><Relationship Id="rId22" Type="http://schemas.openxmlformats.org/officeDocument/2006/relationships/hyperlink" Target="https://www.apachefriends.org/xampp-files/7.3.30/xampp-windows-x64-7.3.30-0-VC15-installer.exe%20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80" Type="http://schemas.openxmlformats.org/officeDocument/2006/relationships/hyperlink" Target="http://localhost/phpmyadmin/index.php" TargetMode="External"/><Relationship Id="rId85" Type="http://schemas.openxmlformats.org/officeDocument/2006/relationships/image" Target="media/image66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://www.ubuntu-guia.com/2011/07/instalar-xampp-en-ubuntu.html" TargetMode="External"/><Relationship Id="rId17" Type="http://schemas.openxmlformats.org/officeDocument/2006/relationships/hyperlink" Target="https://commons.wikimedia.org/wiki/File:Laravel.svg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ja.wikipedia.org/wiki/Composer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hyperlink" Target="https://es.wikipedia.org/wiki/Archivo:Sena_Colombia_logo.svg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hyperlink" Target="https://git-scm.com/downloads" TargetMode="External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hyperlink" Target="https://github.com/JabosCOL/Inwos.git" TargetMode="External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" Type="http://schemas.openxmlformats.org/officeDocument/2006/relationships/hyperlink" Target="https://th.wikipedia.org/wiki/%E0%B9%84%E0%B8%9F%E0%B8%A5%E0%B9%8C:Visual_Studio_Code_1.35_icon.svg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getcomposer.org/Composer-Setup.exe" TargetMode="External"/><Relationship Id="rId35" Type="http://schemas.openxmlformats.org/officeDocument/2006/relationships/image" Target="media/image20.png"/><Relationship Id="rId56" Type="http://schemas.openxmlformats.org/officeDocument/2006/relationships/image" Target="media/image39.png"/><Relationship Id="rId77" Type="http://schemas.openxmlformats.org/officeDocument/2006/relationships/image" Target="media/image5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esar\AppData\Local\Microsoft\Office\16.0\DTS\en-US%7b1A449180-6DA6-44E7-8F3C-728DB6C26560%7d\%7bF6DF90A3-5C87-4008-B4AA-96F4BB5B061C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1193D5B9DE94610B20BD9E66A7777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A5C4AF-4155-48F9-909E-445FFF625448}"/>
      </w:docPartPr>
      <w:docPartBody>
        <w:p w:rsidR="00951584" w:rsidRDefault="00742815">
          <w:pPr>
            <w:pStyle w:val="41193D5B9DE94610B20BD9E66A777787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September 26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815"/>
    <w:rsid w:val="005839CD"/>
    <w:rsid w:val="00742815"/>
    <w:rsid w:val="009500EF"/>
    <w:rsid w:val="00951584"/>
    <w:rsid w:val="009907A7"/>
    <w:rsid w:val="00AC0834"/>
    <w:rsid w:val="00AC1B9C"/>
    <w:rsid w:val="00B66B31"/>
    <w:rsid w:val="00E16648"/>
    <w:rsid w:val="00F1592E"/>
    <w:rsid w:val="00F72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41193D5B9DE94610B20BD9E66A777787">
    <w:name w:val="41193D5B9DE94610B20BD9E66A7777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BD825-A4BF-4422-B1DA-9D8A4255B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{F6DF90A3-5C87-4008-B4AA-96F4BB5B061C}tf16392850_win32.dotx</Template>
  <TotalTime>334</TotalTime>
  <Pages>43</Pages>
  <Words>1027</Words>
  <Characters>5654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Cesar Bolivar</dc:creator>
  <cp:keywords/>
  <cp:lastModifiedBy>Cesar Bolivar</cp:lastModifiedBy>
  <cp:revision>17</cp:revision>
  <cp:lastPrinted>2021-09-26T21:23:00Z</cp:lastPrinted>
  <dcterms:created xsi:type="dcterms:W3CDTF">2021-09-26T15:11:00Z</dcterms:created>
  <dcterms:modified xsi:type="dcterms:W3CDTF">2021-09-27T23:31:00Z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